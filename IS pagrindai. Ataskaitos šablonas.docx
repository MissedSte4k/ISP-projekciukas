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DE" w:rsidRPr="001D51F3" w:rsidRDefault="001D51F3" w:rsidP="003E68DE">
      <w:pPr>
        <w:pStyle w:val="Institucijospavadinimas"/>
        <w:rPr>
          <w:rFonts w:asciiTheme="minorHAnsi" w:hAnsiTheme="minorHAnsi" w:cstheme="minorHAnsi"/>
        </w:rPr>
      </w:pPr>
      <w:r>
        <w:rPr>
          <w:noProof/>
          <w:lang w:eastAsia="lt-LT"/>
        </w:rPr>
        <w:drawing>
          <wp:inline distT="0" distB="0" distL="0" distR="0" wp14:anchorId="4D5A5FC7" wp14:editId="1F192D43">
            <wp:extent cx="1528333" cy="841054"/>
            <wp:effectExtent l="0" t="0" r="0" b="0"/>
            <wp:docPr id="140070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197" cy="8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DE" w:rsidRPr="001D51F3" w:rsidRDefault="003E68DE" w:rsidP="001D51F3">
      <w:pPr>
        <w:pStyle w:val="Caption"/>
        <w:jc w:val="center"/>
        <w:rPr>
          <w:rFonts w:cstheme="minorHAnsi"/>
          <w:sz w:val="32"/>
        </w:rPr>
      </w:pPr>
      <w:r w:rsidRPr="001D51F3">
        <w:rPr>
          <w:rFonts w:cstheme="minorHAnsi"/>
          <w:sz w:val="32"/>
        </w:rPr>
        <w:t>KAUNO TECHNOLOGIJOS UNIVERSITETAS</w:t>
      </w:r>
    </w:p>
    <w:p w:rsidR="003E68DE" w:rsidRPr="001D51F3" w:rsidRDefault="003E68DE" w:rsidP="00A61AA2">
      <w:pPr>
        <w:pStyle w:val="Caption"/>
        <w:spacing w:after="240"/>
        <w:jc w:val="center"/>
        <w:rPr>
          <w:rFonts w:cstheme="minorHAnsi"/>
          <w:sz w:val="32"/>
        </w:rPr>
      </w:pPr>
      <w:r w:rsidRPr="001D51F3">
        <w:rPr>
          <w:rFonts w:cstheme="minorHAnsi"/>
          <w:sz w:val="32"/>
        </w:rPr>
        <w:t>I</w:t>
      </w:r>
      <w:r w:rsidR="001D51F3" w:rsidRPr="001D51F3">
        <w:rPr>
          <w:rFonts w:cstheme="minorHAnsi"/>
          <w:sz w:val="32"/>
        </w:rPr>
        <w:t>n</w:t>
      </w:r>
      <w:r w:rsidRPr="001D51F3">
        <w:rPr>
          <w:rFonts w:cstheme="minorHAnsi"/>
          <w:sz w:val="32"/>
        </w:rPr>
        <w:t>formatikos fakultetas</w:t>
      </w:r>
    </w:p>
    <w:p w:rsidR="00A61AA2" w:rsidRPr="007D0A4D" w:rsidRDefault="00A61AA2" w:rsidP="007D0A4D">
      <w:pPr>
        <w:pStyle w:val="Caption"/>
        <w:spacing w:before="3920" w:after="240"/>
        <w:jc w:val="center"/>
        <w:rPr>
          <w:rFonts w:cstheme="minorHAnsi"/>
          <w:sz w:val="44"/>
        </w:rPr>
      </w:pPr>
      <w:r w:rsidRPr="007D0A4D">
        <w:rPr>
          <w:rFonts w:cstheme="minorHAnsi"/>
          <w:sz w:val="44"/>
        </w:rPr>
        <w:t xml:space="preserve">P170B114 </w:t>
      </w:r>
      <w:r w:rsidR="005433A6" w:rsidRPr="007D0A4D">
        <w:rPr>
          <w:rFonts w:cstheme="minorHAnsi"/>
          <w:sz w:val="44"/>
        </w:rPr>
        <w:t>Informacinių sistemų pagrindų laboratorinių</w:t>
      </w:r>
      <w:r w:rsidR="00E867C5" w:rsidRPr="007D0A4D">
        <w:rPr>
          <w:rFonts w:cstheme="minorHAnsi"/>
          <w:sz w:val="44"/>
        </w:rPr>
        <w:t xml:space="preserve"> </w:t>
      </w:r>
      <w:r w:rsidR="00E2463E" w:rsidRPr="007D0A4D">
        <w:rPr>
          <w:rFonts w:cstheme="minorHAnsi"/>
          <w:sz w:val="44"/>
        </w:rPr>
        <w:t>ataskaita</w:t>
      </w:r>
    </w:p>
    <w:p w:rsidR="00E867C5" w:rsidRPr="001D51F3" w:rsidRDefault="0076061D" w:rsidP="007D0A4D">
      <w:pPr>
        <w:spacing w:before="240" w:after="360"/>
        <w:jc w:val="center"/>
        <w:rPr>
          <w:rFonts w:asciiTheme="minorHAnsi" w:hAnsiTheme="minorHAnsi" w:cstheme="minorHAnsi"/>
          <w:sz w:val="28"/>
        </w:rPr>
      </w:pPr>
      <w:r w:rsidRPr="001D51F3">
        <w:rPr>
          <w:rFonts w:asciiTheme="minorHAnsi" w:hAnsiTheme="minorHAnsi" w:cstheme="minorHAnsi"/>
          <w:sz w:val="28"/>
        </w:rPr>
        <w:t>T</w:t>
      </w:r>
      <w:r w:rsidR="00AB3DEF" w:rsidRPr="001D51F3">
        <w:rPr>
          <w:rFonts w:asciiTheme="minorHAnsi" w:hAnsiTheme="minorHAnsi" w:cstheme="minorHAnsi"/>
          <w:sz w:val="28"/>
        </w:rPr>
        <w:t xml:space="preserve">ema: </w:t>
      </w:r>
    </w:p>
    <w:p w:rsidR="0076061D" w:rsidRPr="001D51F3" w:rsidRDefault="0076061D" w:rsidP="007D0A4D">
      <w:pPr>
        <w:spacing w:before="240" w:after="360"/>
        <w:jc w:val="center"/>
        <w:rPr>
          <w:rFonts w:asciiTheme="minorHAnsi" w:hAnsiTheme="minorHAnsi" w:cstheme="minorHAnsi"/>
          <w:sz w:val="28"/>
        </w:rPr>
      </w:pPr>
      <w:r w:rsidRPr="001D51F3">
        <w:rPr>
          <w:rFonts w:asciiTheme="minorHAnsi" w:hAnsiTheme="minorHAnsi" w:cstheme="minorHAnsi"/>
          <w:sz w:val="28"/>
        </w:rPr>
        <w:t>Data:</w:t>
      </w:r>
    </w:p>
    <w:p w:rsidR="007D0A4D" w:rsidRPr="00A61AA2" w:rsidRDefault="00A61AA2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  <w:r w:rsidRPr="00A61AA2">
        <w:rPr>
          <w:rFonts w:asciiTheme="minorHAnsi" w:hAnsiTheme="minorHAnsi" w:cstheme="minorHAnsi"/>
          <w:b/>
          <w:bCs/>
        </w:rPr>
        <w:t>Dėstytojas:</w:t>
      </w:r>
    </w:p>
    <w:p w:rsidR="00A61AA2" w:rsidRDefault="00A61AA2" w:rsidP="007D0A4D">
      <w:pPr>
        <w:jc w:val="right"/>
        <w:rPr>
          <w:rFonts w:asciiTheme="minorHAnsi" w:hAnsiTheme="minorHAnsi" w:cstheme="minorHAnsi"/>
          <w:b/>
          <w:bCs/>
        </w:rPr>
      </w:pPr>
      <w:r w:rsidRPr="00A61AA2">
        <w:rPr>
          <w:rFonts w:asciiTheme="minorHAnsi" w:hAnsiTheme="minorHAnsi" w:cstheme="minorHAnsi"/>
          <w:b/>
          <w:bCs/>
        </w:rPr>
        <w:t>Studentai:</w:t>
      </w:r>
    </w:p>
    <w:p w:rsidR="007D0A4D" w:rsidRPr="001D51F3" w:rsidRDefault="007D0A4D" w:rsidP="007D0A4D">
      <w:pPr>
        <w:jc w:val="right"/>
        <w:rPr>
          <w:rFonts w:asciiTheme="minorHAnsi" w:hAnsiTheme="minorHAnsi" w:cstheme="minorHAnsi"/>
          <w:b/>
          <w:bCs/>
        </w:rPr>
      </w:pPr>
    </w:p>
    <w:p w:rsidR="007D0A4D" w:rsidRDefault="003E68DE" w:rsidP="007D0A4D">
      <w:pPr>
        <w:pStyle w:val="Caption"/>
        <w:spacing w:before="3000"/>
        <w:jc w:val="center"/>
        <w:rPr>
          <w:rFonts w:cstheme="minorHAnsi"/>
          <w:sz w:val="28"/>
        </w:rPr>
      </w:pPr>
      <w:r w:rsidRPr="001D51F3">
        <w:rPr>
          <w:rFonts w:cstheme="minorHAnsi"/>
          <w:sz w:val="28"/>
        </w:rPr>
        <w:t>KAUNAS,</w:t>
      </w:r>
      <w:r w:rsidR="00311D65" w:rsidRPr="001D51F3">
        <w:rPr>
          <w:rFonts w:cstheme="minorHAnsi"/>
          <w:sz w:val="28"/>
        </w:rPr>
        <w:t xml:space="preserve"> </w:t>
      </w:r>
      <w:r w:rsidR="00E91CA9" w:rsidRPr="001D51F3">
        <w:rPr>
          <w:rFonts w:cstheme="minorHAnsi"/>
          <w:sz w:val="28"/>
        </w:rPr>
        <w:fldChar w:fldCharType="begin"/>
      </w:r>
      <w:r w:rsidR="00E91CA9" w:rsidRPr="001D51F3">
        <w:rPr>
          <w:rFonts w:cstheme="minorHAnsi"/>
          <w:sz w:val="28"/>
        </w:rPr>
        <w:instrText xml:space="preserve"> TIME \@ "yyyy " </w:instrText>
      </w:r>
      <w:r w:rsidR="00E91CA9" w:rsidRPr="001D51F3">
        <w:rPr>
          <w:rFonts w:cstheme="minorHAnsi"/>
          <w:sz w:val="28"/>
        </w:rPr>
        <w:fldChar w:fldCharType="separate"/>
      </w:r>
      <w:r w:rsidR="00A13A9A">
        <w:rPr>
          <w:rFonts w:cstheme="minorHAnsi"/>
          <w:noProof/>
          <w:sz w:val="28"/>
        </w:rPr>
        <w:t xml:space="preserve">2018 </w:t>
      </w:r>
      <w:r w:rsidR="00E91CA9" w:rsidRPr="001D51F3">
        <w:rPr>
          <w:rFonts w:cstheme="minorHAnsi"/>
          <w:sz w:val="28"/>
        </w:rPr>
        <w:fldChar w:fldCharType="end"/>
      </w:r>
    </w:p>
    <w:p w:rsidR="007D0A4D" w:rsidRDefault="007D0A4D">
      <w:pPr>
        <w:rPr>
          <w:rFonts w:asciiTheme="minorHAnsi" w:hAnsiTheme="minorHAnsi" w:cstheme="minorHAnsi"/>
          <w:b/>
          <w:bCs/>
          <w:sz w:val="28"/>
        </w:rPr>
      </w:pPr>
      <w:r>
        <w:rPr>
          <w:rFonts w:cstheme="minorHAnsi"/>
          <w:sz w:val="28"/>
        </w:rPr>
        <w:br w:type="page"/>
      </w:r>
    </w:p>
    <w:sdt>
      <w:sdtPr>
        <w:rPr>
          <w:rFonts w:ascii="Calibri" w:hAnsi="Calibri"/>
          <w:b w:val="0"/>
          <w:bCs w:val="0"/>
        </w:rPr>
        <w:id w:val="-9708174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1AA2" w:rsidRDefault="00A61AA2" w:rsidP="00A61AA2">
          <w:pPr>
            <w:pStyle w:val="Caption"/>
          </w:pPr>
          <w:r w:rsidRPr="00A61AA2">
            <w:rPr>
              <w:rFonts w:cstheme="minorHAnsi"/>
              <w:sz w:val="28"/>
            </w:rPr>
            <w:t>Turinys</w:t>
          </w:r>
        </w:p>
        <w:p w:rsidR="00A61AA2" w:rsidRPr="00A61AA2" w:rsidRDefault="00A61AA2" w:rsidP="00A61AA2">
          <w:pPr>
            <w:rPr>
              <w:lang w:val="en-US"/>
            </w:rPr>
          </w:pPr>
        </w:p>
        <w:p w:rsidR="00235334" w:rsidRDefault="00A61AA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689800" w:history="1">
            <w:r w:rsidR="00235334" w:rsidRPr="00767BF1">
              <w:rPr>
                <w:rStyle w:val="Hyperlink"/>
                <w:noProof/>
              </w:rPr>
              <w:t>Įvadas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_Toc523689800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4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01" w:history="1">
            <w:r w:rsidR="00235334" w:rsidRPr="00767BF1">
              <w:rPr>
                <w:rStyle w:val="Hyperlink"/>
                <w:noProof/>
              </w:rPr>
              <w:t>Komandos sudėtis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_Toc523689801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4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02" w:history="1">
            <w:r w:rsidR="00235334" w:rsidRPr="00767BF1">
              <w:rPr>
                <w:rStyle w:val="Hyperlink"/>
                <w:noProof/>
              </w:rPr>
              <w:t>1.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Sistemos paskirtis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_Toc523689802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4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03" w:history="1">
            <w:r w:rsidR="00235334" w:rsidRPr="00767BF1">
              <w:rPr>
                <w:rStyle w:val="Hyperlink"/>
                <w:rFonts w:cstheme="minorHAnsi"/>
                <w:noProof/>
              </w:rPr>
              <w:t>1.1.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Sistemos aprašas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_Toc523689803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4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04" w:history="1">
            <w:r w:rsidR="00235334" w:rsidRPr="00767BF1">
              <w:rPr>
                <w:rStyle w:val="Hyperlink"/>
                <w:rFonts w:cstheme="minorHAnsi"/>
                <w:noProof/>
              </w:rPr>
              <w:t>1.2.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Funkcijų hierarchijos specifikacija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_Toc523689804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4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05" w:history="1">
            <w:r w:rsidR="00235334" w:rsidRPr="00767BF1">
              <w:rPr>
                <w:rStyle w:val="Hyperlink"/>
                <w:rFonts w:cstheme="minorHAnsi"/>
                <w:noProof/>
              </w:rPr>
              <w:t>1.3.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Realizacinės priemonės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_Toc523689805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4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06" w:history="1">
            <w:r w:rsidR="00235334" w:rsidRPr="00767BF1">
              <w:rPr>
                <w:rStyle w:val="Hyperlink"/>
                <w:rFonts w:cstheme="minorHAnsi"/>
                <w:noProof/>
              </w:rPr>
              <w:t>1.4.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Darbų pasiskirstymas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_Toc523689806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4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07" w:history="1">
            <w:r w:rsidR="00235334" w:rsidRPr="00767BF1">
              <w:rPr>
                <w:rStyle w:val="Hyperlink"/>
                <w:noProof/>
              </w:rPr>
              <w:t>2.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Reikalavimų modelis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_Toc523689807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5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08" w:history="1">
            <w:r w:rsidR="00235334" w:rsidRPr="00767BF1">
              <w:rPr>
                <w:rStyle w:val="Hyperlink"/>
                <w:rFonts w:cstheme="minorHAnsi"/>
                <w:noProof/>
              </w:rPr>
              <w:t>2.1.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Panaudojimo atvejų modelis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_Toc523689808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5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09" w:history="1">
            <w:r w:rsidR="00235334" w:rsidRPr="00767BF1">
              <w:rPr>
                <w:rStyle w:val="Hyperlink"/>
                <w:rFonts w:cstheme="minorHAnsi"/>
                <w:noProof/>
              </w:rPr>
              <w:t>2.2.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Panaudojimo atvejų sekų diagramos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_Toc523689809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5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0" w:history="1">
            <w:r w:rsidR="00235334" w:rsidRPr="00767BF1">
              <w:rPr>
                <w:rStyle w:val="Hyperlink"/>
                <w:rFonts w:cstheme="minorHAnsi"/>
                <w:noProof/>
              </w:rPr>
              <w:t>2.3.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Dalykinės srities esybių ryšių modelis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_Toc523689810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5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1" w:history="1">
            <w:r w:rsidR="00235334" w:rsidRPr="00767BF1">
              <w:rPr>
                <w:rStyle w:val="Hyperlink"/>
                <w:noProof/>
              </w:rPr>
              <w:t>3.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Reikalavimų analizės modelis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_Toc523689811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6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2" w:history="1">
            <w:r w:rsidR="00235334" w:rsidRPr="00767BF1">
              <w:rPr>
                <w:rStyle w:val="Hyperlink"/>
                <w:rFonts w:cstheme="minorHAnsi"/>
                <w:noProof/>
              </w:rPr>
              <w:t>3.1.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Panaudojimo atvejų analizės diagramos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_Toc523689812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6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3" w:history="1">
            <w:r w:rsidR="00235334" w:rsidRPr="00767BF1">
              <w:rPr>
                <w:rStyle w:val="Hyperlink"/>
                <w:rFonts w:cstheme="minorHAnsi"/>
                <w:noProof/>
              </w:rPr>
              <w:t>3.2.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Naudotojo sąsajos modelis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_Toc523689813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6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4" w:history="1">
            <w:r w:rsidR="00235334" w:rsidRPr="00767BF1">
              <w:rPr>
                <w:rStyle w:val="Hyperlink"/>
                <w:rFonts w:cstheme="minorHAnsi"/>
                <w:noProof/>
              </w:rPr>
              <w:t>3.3.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Duomenų srautų diagrama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_Toc523689814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6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5" w:history="1">
            <w:r w:rsidR="00235334" w:rsidRPr="00767BF1">
              <w:rPr>
                <w:rStyle w:val="Hyperlink"/>
                <w:noProof/>
              </w:rPr>
              <w:t>4.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Projekto modelis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_Toc523689815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7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6" w:history="1">
            <w:r w:rsidR="00235334" w:rsidRPr="00767BF1">
              <w:rPr>
                <w:rStyle w:val="Hyperlink"/>
                <w:rFonts w:cstheme="minorHAnsi"/>
                <w:noProof/>
              </w:rPr>
              <w:t>4.1.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Sistemos architektūra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_Toc523689816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7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7" w:history="1">
            <w:r w:rsidR="00235334" w:rsidRPr="00767BF1">
              <w:rPr>
                <w:rStyle w:val="Hyperlink"/>
                <w:rFonts w:cstheme="minorHAnsi"/>
                <w:noProof/>
              </w:rPr>
              <w:t>4.2.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Loginė duomenų bazės schema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_Toc523689817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7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8" w:history="1">
            <w:r w:rsidR="00235334" w:rsidRPr="00767BF1">
              <w:rPr>
                <w:rStyle w:val="Hyperlink"/>
                <w:rFonts w:cstheme="minorHAnsi"/>
                <w:noProof/>
              </w:rPr>
              <w:t>4.3.</w:t>
            </w:r>
            <w:r w:rsidR="002353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5334" w:rsidRPr="00767BF1">
              <w:rPr>
                <w:rStyle w:val="Hyperlink"/>
                <w:noProof/>
              </w:rPr>
              <w:t>Sistemos realizacija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_Toc523689818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7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19" w:history="1">
            <w:r w:rsidR="00235334" w:rsidRPr="00767BF1">
              <w:rPr>
                <w:rStyle w:val="Hyperlink"/>
                <w:noProof/>
              </w:rPr>
              <w:t>Išvados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_Toc523689819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8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20" w:history="1">
            <w:r w:rsidR="00235334" w:rsidRPr="00767BF1">
              <w:rPr>
                <w:rStyle w:val="Hyperlink"/>
                <w:noProof/>
              </w:rPr>
              <w:t>Literatūra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_Toc523689820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8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235334" w:rsidRDefault="008D42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689821" w:history="1">
            <w:r w:rsidR="00235334" w:rsidRPr="00767BF1">
              <w:rPr>
                <w:rStyle w:val="Hyperlink"/>
                <w:noProof/>
              </w:rPr>
              <w:t>Priedai</w:t>
            </w:r>
            <w:r w:rsidR="00235334">
              <w:rPr>
                <w:noProof/>
                <w:webHidden/>
              </w:rPr>
              <w:tab/>
            </w:r>
            <w:r w:rsidR="00235334">
              <w:rPr>
                <w:noProof/>
                <w:webHidden/>
              </w:rPr>
              <w:fldChar w:fldCharType="begin"/>
            </w:r>
            <w:r w:rsidR="00235334">
              <w:rPr>
                <w:noProof/>
                <w:webHidden/>
              </w:rPr>
              <w:instrText xml:space="preserve"> PAGEREF _Toc523689821 \h </w:instrText>
            </w:r>
            <w:r w:rsidR="00235334">
              <w:rPr>
                <w:noProof/>
                <w:webHidden/>
              </w:rPr>
            </w:r>
            <w:r w:rsidR="00235334">
              <w:rPr>
                <w:noProof/>
                <w:webHidden/>
              </w:rPr>
              <w:fldChar w:fldCharType="separate"/>
            </w:r>
            <w:r w:rsidR="00235334">
              <w:rPr>
                <w:noProof/>
                <w:webHidden/>
              </w:rPr>
              <w:t>9</w:t>
            </w:r>
            <w:r w:rsidR="00235334">
              <w:rPr>
                <w:noProof/>
                <w:webHidden/>
              </w:rPr>
              <w:fldChar w:fldCharType="end"/>
            </w:r>
          </w:hyperlink>
        </w:p>
        <w:p w:rsidR="00A61AA2" w:rsidRDefault="00A61AA2">
          <w:r>
            <w:rPr>
              <w:b/>
              <w:bCs/>
              <w:noProof/>
            </w:rPr>
            <w:fldChar w:fldCharType="end"/>
          </w:r>
        </w:p>
      </w:sdtContent>
    </w:sdt>
    <w:p w:rsidR="00E867C5" w:rsidRPr="001D51F3" w:rsidRDefault="00E867C5">
      <w:pPr>
        <w:rPr>
          <w:rFonts w:asciiTheme="minorHAnsi" w:hAnsiTheme="minorHAnsi" w:cstheme="minorHAnsi"/>
          <w:b/>
          <w:bCs/>
        </w:rPr>
      </w:pPr>
    </w:p>
    <w:p w:rsidR="00E867C5" w:rsidRPr="001D51F3" w:rsidRDefault="00E867C5">
      <w:pPr>
        <w:rPr>
          <w:rFonts w:asciiTheme="minorHAnsi" w:hAnsiTheme="minorHAnsi" w:cstheme="minorHAnsi"/>
        </w:rPr>
      </w:pPr>
    </w:p>
    <w:p w:rsidR="00E867C5" w:rsidRPr="001D51F3" w:rsidRDefault="00E867C5">
      <w:pPr>
        <w:rPr>
          <w:rFonts w:asciiTheme="minorHAnsi" w:hAnsiTheme="minorHAnsi" w:cstheme="minorHAnsi"/>
        </w:rPr>
      </w:pPr>
    </w:p>
    <w:p w:rsidR="00E867C5" w:rsidRPr="001D51F3" w:rsidRDefault="00E867C5">
      <w:pPr>
        <w:rPr>
          <w:rFonts w:asciiTheme="minorHAnsi" w:hAnsiTheme="minorHAnsi" w:cstheme="minorHAnsi"/>
        </w:rPr>
      </w:pPr>
    </w:p>
    <w:p w:rsidR="0001307E" w:rsidRPr="001D51F3" w:rsidRDefault="00E867C5" w:rsidP="0001307E">
      <w:pPr>
        <w:rPr>
          <w:rFonts w:asciiTheme="minorHAnsi" w:hAnsiTheme="minorHAnsi" w:cstheme="minorHAnsi"/>
          <w:b/>
          <w:sz w:val="28"/>
          <w:szCs w:val="28"/>
        </w:rPr>
      </w:pPr>
      <w:r w:rsidRPr="001D51F3">
        <w:rPr>
          <w:rFonts w:asciiTheme="minorHAnsi" w:hAnsiTheme="minorHAnsi" w:cstheme="minorHAnsi"/>
          <w:bCs/>
        </w:rPr>
        <w:br w:type="page"/>
      </w:r>
      <w:r w:rsidR="0001307E" w:rsidRPr="001D51F3">
        <w:rPr>
          <w:rFonts w:asciiTheme="minorHAnsi" w:hAnsiTheme="minorHAnsi" w:cstheme="minorHAnsi"/>
          <w:b/>
          <w:sz w:val="28"/>
          <w:szCs w:val="28"/>
        </w:rPr>
        <w:lastRenderedPageBreak/>
        <w:t>Bendros rekomendacijos</w:t>
      </w:r>
      <w:r w:rsidR="00C95FF9" w:rsidRPr="001D51F3">
        <w:rPr>
          <w:rFonts w:asciiTheme="minorHAnsi" w:hAnsiTheme="minorHAnsi" w:cstheme="minorHAnsi"/>
          <w:b/>
          <w:sz w:val="28"/>
          <w:szCs w:val="28"/>
        </w:rPr>
        <w:t xml:space="preserve"> pildant ataskaitą</w:t>
      </w:r>
      <w:r w:rsidR="0001307E" w:rsidRPr="001D51F3">
        <w:rPr>
          <w:rFonts w:asciiTheme="minorHAnsi" w:hAnsiTheme="minorHAnsi" w:cstheme="minorHAnsi"/>
          <w:b/>
          <w:sz w:val="28"/>
          <w:szCs w:val="28"/>
        </w:rPr>
        <w:t>:</w:t>
      </w:r>
    </w:p>
    <w:p w:rsidR="000125DF" w:rsidRPr="001D51F3" w:rsidRDefault="000125DF" w:rsidP="0001307E">
      <w:pPr>
        <w:rPr>
          <w:rFonts w:asciiTheme="minorHAnsi" w:hAnsiTheme="minorHAnsi" w:cstheme="minorHAnsi"/>
          <w:b/>
        </w:rPr>
      </w:pPr>
    </w:p>
    <w:p w:rsidR="00C95FF9" w:rsidRPr="001D51F3" w:rsidRDefault="00C95FF9" w:rsidP="000125DF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 xml:space="preserve">Ataskaitos tekstas </w:t>
      </w:r>
      <w:r w:rsidRPr="001D51F3">
        <w:rPr>
          <w:rFonts w:asciiTheme="minorHAnsi" w:hAnsiTheme="minorHAnsi" w:cstheme="minorHAnsi"/>
          <w:b/>
        </w:rPr>
        <w:t>turi būti</w:t>
      </w:r>
      <w:r w:rsidRPr="001D51F3">
        <w:rPr>
          <w:rFonts w:asciiTheme="minorHAnsi" w:hAnsiTheme="minorHAnsi" w:cstheme="minorHAnsi"/>
        </w:rPr>
        <w:t xml:space="preserve"> tvarkingas, rišlus, be gramatinių klaidų ir tvarkingai formatuotas (</w:t>
      </w:r>
      <w:r w:rsidR="000125DF" w:rsidRPr="001D51F3">
        <w:rPr>
          <w:rFonts w:asciiTheme="minorHAnsi" w:hAnsiTheme="minorHAnsi" w:cstheme="minorHAnsi"/>
        </w:rPr>
        <w:t xml:space="preserve">teksto </w:t>
      </w:r>
      <w:r w:rsidRPr="001D51F3">
        <w:rPr>
          <w:rFonts w:asciiTheme="minorHAnsi" w:hAnsiTheme="minorHAnsi" w:cstheme="minorHAnsi"/>
        </w:rPr>
        <w:t>lygiavima</w:t>
      </w:r>
      <w:r w:rsidR="000125DF" w:rsidRPr="001D51F3">
        <w:rPr>
          <w:rFonts w:asciiTheme="minorHAnsi" w:hAnsiTheme="minorHAnsi" w:cstheme="minorHAnsi"/>
        </w:rPr>
        <w:t>s</w:t>
      </w:r>
      <w:r w:rsidRPr="001D51F3">
        <w:rPr>
          <w:rFonts w:asciiTheme="minorHAnsi" w:hAnsiTheme="minorHAnsi" w:cstheme="minorHAnsi"/>
        </w:rPr>
        <w:t xml:space="preserve">, </w:t>
      </w:r>
      <w:r w:rsidR="000125DF" w:rsidRPr="001D51F3">
        <w:rPr>
          <w:rFonts w:asciiTheme="minorHAnsi" w:hAnsiTheme="minorHAnsi" w:cstheme="minorHAnsi"/>
        </w:rPr>
        <w:t xml:space="preserve">elementų </w:t>
      </w:r>
      <w:r w:rsidRPr="001D51F3">
        <w:rPr>
          <w:rFonts w:asciiTheme="minorHAnsi" w:hAnsiTheme="minorHAnsi" w:cstheme="minorHAnsi"/>
        </w:rPr>
        <w:t>numeravima</w:t>
      </w:r>
      <w:r w:rsidR="000125DF" w:rsidRPr="001D51F3">
        <w:rPr>
          <w:rFonts w:asciiTheme="minorHAnsi" w:hAnsiTheme="minorHAnsi" w:cstheme="minorHAnsi"/>
        </w:rPr>
        <w:t>s</w:t>
      </w:r>
      <w:r w:rsidRPr="001D51F3">
        <w:rPr>
          <w:rFonts w:asciiTheme="minorHAnsi" w:hAnsiTheme="minorHAnsi" w:cstheme="minorHAnsi"/>
        </w:rPr>
        <w:t>, antraščių naudojimas ir kt.).</w:t>
      </w:r>
    </w:p>
    <w:p w:rsidR="001C1816" w:rsidRPr="001D51F3" w:rsidRDefault="003554A0" w:rsidP="000125DF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 xml:space="preserve">Kiekvienas skyrius </w:t>
      </w:r>
      <w:r w:rsidR="001C1816" w:rsidRPr="001D51F3">
        <w:rPr>
          <w:rFonts w:asciiTheme="minorHAnsi" w:hAnsiTheme="minorHAnsi" w:cstheme="minorHAnsi"/>
        </w:rPr>
        <w:t xml:space="preserve">turi prasidėti įžanginiu sakiniu, o baigtis – baigiamuoju. </w:t>
      </w:r>
      <w:r w:rsidRPr="001D51F3">
        <w:rPr>
          <w:rFonts w:asciiTheme="minorHAnsi" w:hAnsiTheme="minorHAnsi" w:cstheme="minorHAnsi"/>
          <w:b/>
        </w:rPr>
        <w:t>Negali būti tokių skyrių, kuriuose nėra teksto</w:t>
      </w:r>
      <w:r w:rsidR="00C95FF9" w:rsidRPr="001D51F3">
        <w:rPr>
          <w:rFonts w:asciiTheme="minorHAnsi" w:hAnsiTheme="minorHAnsi" w:cstheme="minorHAnsi"/>
        </w:rPr>
        <w:t>.</w:t>
      </w:r>
      <w:r w:rsidRPr="001D51F3">
        <w:rPr>
          <w:rFonts w:asciiTheme="minorHAnsi" w:hAnsiTheme="minorHAnsi" w:cstheme="minorHAnsi"/>
        </w:rPr>
        <w:t xml:space="preserve"> </w:t>
      </w:r>
      <w:r w:rsidR="001C1816" w:rsidRPr="001D51F3">
        <w:rPr>
          <w:rFonts w:asciiTheme="minorHAnsi" w:hAnsiTheme="minorHAnsi" w:cstheme="minorHAnsi"/>
        </w:rPr>
        <w:t>Įžanginio sakinio pvz.:</w:t>
      </w:r>
    </w:p>
    <w:p w:rsidR="001C1816" w:rsidRPr="001D51F3" w:rsidRDefault="003E7C79" w:rsidP="001C1816">
      <w:pPr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32D9DACD" wp14:editId="6AABB8D8">
                <wp:extent cx="5600700" cy="497840"/>
                <wp:effectExtent l="0" t="0" r="0" b="0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82A" w:rsidRDefault="003D782A" w:rsidP="001C1816">
                            <w:pPr>
                              <w:ind w:firstLine="720"/>
                            </w:pPr>
                            <w:r w:rsidRPr="001C1816">
                              <w:t xml:space="preserve">Šiame </w:t>
                            </w:r>
                            <w:r>
                              <w:t>skyriuje</w:t>
                            </w:r>
                            <w:r w:rsidRPr="001C1816">
                              <w:t xml:space="preserve"> aprašomi sistemos projektavimo principai, kurie apibendrintai pavaizduoti veiklos diagrama.</w:t>
                            </w:r>
                          </w:p>
                          <w:p w:rsidR="003D782A" w:rsidRDefault="003D782A" w:rsidP="001C18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D9DAC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41pt;height: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">
                <v:stroke dashstyle="dash"/>
                <v:textbox>
                  <w:txbxContent>
                    <w:p w:rsidR="003D782A" w:rsidRDefault="003D782A" w:rsidP="001C1816">
                      <w:pPr>
                        <w:ind w:firstLine="720"/>
                      </w:pPr>
                      <w:r w:rsidRPr="001C1816">
                        <w:t xml:space="preserve">Šiame </w:t>
                      </w:r>
                      <w:r>
                        <w:t>skyriuje</w:t>
                      </w:r>
                      <w:r w:rsidRPr="001C1816">
                        <w:t xml:space="preserve"> aprašomi sistemos projektavimo principai, kurie apibendrintai pavaizduoti veiklos diagrama.</w:t>
                      </w:r>
                    </w:p>
                    <w:p w:rsidR="003D782A" w:rsidRDefault="003D782A" w:rsidP="001C1816"/>
                  </w:txbxContent>
                </v:textbox>
                <w10:anchorlock/>
              </v:shape>
            </w:pict>
          </mc:Fallback>
        </mc:AlternateContent>
      </w:r>
    </w:p>
    <w:p w:rsidR="00D07CF8" w:rsidRPr="001D51F3" w:rsidRDefault="001C1816" w:rsidP="000125DF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 xml:space="preserve">Paveikslai numeruojami skyriaus numeriu ir eilės numeriu. </w:t>
      </w:r>
      <w:r w:rsidRPr="001D51F3">
        <w:rPr>
          <w:rFonts w:asciiTheme="minorHAnsi" w:hAnsiTheme="minorHAnsi" w:cstheme="minorHAnsi"/>
          <w:b/>
        </w:rPr>
        <w:t>Tekste t</w:t>
      </w:r>
      <w:r w:rsidR="00D07CF8" w:rsidRPr="001D51F3">
        <w:rPr>
          <w:rFonts w:asciiTheme="minorHAnsi" w:hAnsiTheme="minorHAnsi" w:cstheme="minorHAnsi"/>
          <w:b/>
        </w:rPr>
        <w:t>uri būti nuoroda į kiekvieną paveikslą</w:t>
      </w:r>
      <w:r w:rsidR="00D07CF8" w:rsidRPr="001D51F3">
        <w:rPr>
          <w:rFonts w:asciiTheme="minorHAnsi" w:hAnsiTheme="minorHAnsi" w:cstheme="minorHAnsi"/>
        </w:rPr>
        <w:t xml:space="preserve">. </w:t>
      </w:r>
      <w:r w:rsidR="00B9610E" w:rsidRPr="001D51F3">
        <w:rPr>
          <w:rFonts w:asciiTheme="minorHAnsi" w:hAnsiTheme="minorHAnsi" w:cstheme="minorHAnsi"/>
        </w:rPr>
        <w:t>Nuoroda į paveikslą pateikiama tekste prieš</w:t>
      </w:r>
      <w:r w:rsidR="001261E7" w:rsidRPr="001D51F3">
        <w:rPr>
          <w:rFonts w:asciiTheme="minorHAnsi" w:hAnsiTheme="minorHAnsi" w:cstheme="minorHAnsi"/>
        </w:rPr>
        <w:t xml:space="preserve"> jį</w:t>
      </w:r>
      <w:r w:rsidR="00B9610E" w:rsidRPr="001D51F3">
        <w:rPr>
          <w:rFonts w:asciiTheme="minorHAnsi" w:hAnsiTheme="minorHAnsi" w:cstheme="minorHAnsi"/>
        </w:rPr>
        <w:t>, o ne po jo. Nuorodos į paveikslą ir paveikslo pvz.:</w:t>
      </w:r>
    </w:p>
    <w:p w:rsidR="00B9610E" w:rsidRPr="001D51F3" w:rsidRDefault="003E7C79" w:rsidP="00042D3B">
      <w:pPr>
        <w:pStyle w:val="Tekstas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8DF3685" wp14:editId="063B766B">
                <wp:extent cx="5595620" cy="2021840"/>
                <wp:effectExtent l="0" t="0" r="5080" b="0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0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82A" w:rsidRPr="00B9610E" w:rsidRDefault="003D782A" w:rsidP="00042D3B">
                            <w:pPr>
                              <w:pStyle w:val="Tekstas"/>
                            </w:pPr>
                            <w:r w:rsidRPr="00B9610E">
                              <w:t>Panaudojimo atvejų modelis pateikiamas 3.1 paveiksle.</w:t>
                            </w:r>
                          </w:p>
                          <w:p w:rsidR="003D782A" w:rsidRPr="00AB707C" w:rsidRDefault="003D782A" w:rsidP="00042D3B">
                            <w:pPr>
                              <w:pStyle w:val="Tekstas"/>
                              <w:rPr>
                                <w:highlight w:val="green"/>
                              </w:rPr>
                            </w:pPr>
                            <w:r w:rsidRPr="00122F1E">
                              <w:rPr>
                                <w:noProof/>
                              </w:rPr>
                              <w:drawing>
                                <wp:inline distT="0" distB="0" distL="0" distR="0" wp14:anchorId="22597546" wp14:editId="5CF4C2B0">
                                  <wp:extent cx="4572000" cy="141922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bookmarkStart w:id="0" w:name="_Ref195171918"/>
                          <w:p w:rsidR="003D782A" w:rsidRPr="00042D3B" w:rsidRDefault="003D782A" w:rsidP="00042D3B">
                            <w:pPr>
                              <w:pStyle w:val="CaptionPaveikslas"/>
                              <w:rPr>
                                <w:lang w:val="lt-LT"/>
                              </w:rPr>
                            </w:pPr>
                            <w:r w:rsidRPr="00B9610E">
                              <w:fldChar w:fldCharType="begin"/>
                            </w:r>
                            <w:r w:rsidRPr="00B9610E">
                              <w:instrText xml:space="preserve"> STYLEREF 1 \s </w:instrText>
                            </w:r>
                            <w:r w:rsidRPr="00B9610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Pr="00B9610E">
                              <w:fldChar w:fldCharType="end"/>
                            </w:r>
                            <w:r w:rsidRPr="00B9610E">
                              <w:t>.</w:t>
                            </w:r>
                            <w:r w:rsidRPr="00B9610E">
                              <w:fldChar w:fldCharType="begin"/>
                            </w:r>
                            <w:r w:rsidRPr="00B9610E">
                              <w:instrText xml:space="preserve"> SEQ pav \* ARABIC \s 1 </w:instrText>
                            </w:r>
                            <w:r w:rsidRPr="00B9610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Pr="00B9610E">
                              <w:fldChar w:fldCharType="end"/>
                            </w:r>
                            <w:r w:rsidRPr="00B9610E">
                              <w:t xml:space="preserve"> pav</w:t>
                            </w:r>
                            <w:bookmarkEnd w:id="0"/>
                            <w:r>
                              <w:t xml:space="preserve">. </w:t>
                            </w:r>
                            <w:proofErr w:type="spellStart"/>
                            <w:r>
                              <w:t>Panaudojimo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atvejų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diagram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lt-LT" w:eastAsia="ja-JP"/>
                              </w:rPr>
                              <w:t>„</w:t>
                            </w:r>
                            <w:r>
                              <w:rPr>
                                <w:lang w:eastAsia="ja-JP"/>
                              </w:rPr>
                              <w:t>…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DF3685" id="Text Box 5" o:spid="_x0000_s1027" type="#_x0000_t202" style="width:440.6pt;height:15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">
                <v:stroke dashstyle="dash"/>
                <v:textbox>
                  <w:txbxContent>
                    <w:p w:rsidR="003D782A" w:rsidRPr="00B9610E" w:rsidRDefault="003D782A" w:rsidP="00042D3B">
                      <w:pPr>
                        <w:pStyle w:val="Tekstas"/>
                      </w:pPr>
                      <w:r w:rsidRPr="00B9610E">
                        <w:t>Panaudojimo atvejų modelis pateikiamas 3.1 paveiksle.</w:t>
                      </w:r>
                    </w:p>
                    <w:p w:rsidR="003D782A" w:rsidRPr="00AB707C" w:rsidRDefault="003D782A" w:rsidP="00042D3B">
                      <w:pPr>
                        <w:pStyle w:val="Tekstas"/>
                        <w:rPr>
                          <w:highlight w:val="green"/>
                        </w:rPr>
                      </w:pPr>
                      <w:r w:rsidRPr="00122F1E">
                        <w:rPr>
                          <w:noProof/>
                        </w:rPr>
                        <w:drawing>
                          <wp:inline distT="0" distB="0" distL="0" distR="0" wp14:anchorId="22597546" wp14:editId="5CF4C2B0">
                            <wp:extent cx="4572000" cy="141922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bookmarkStart w:id="2" w:name="_Ref195171918"/>
                    <w:p w:rsidR="003D782A" w:rsidRPr="00042D3B" w:rsidRDefault="003D782A" w:rsidP="00042D3B">
                      <w:pPr>
                        <w:pStyle w:val="CaptionPaveikslas"/>
                        <w:rPr>
                          <w:lang w:val="lt-LT"/>
                        </w:rPr>
                      </w:pPr>
                      <w:r w:rsidRPr="00B9610E">
                        <w:fldChar w:fldCharType="begin"/>
                      </w:r>
                      <w:r w:rsidRPr="00B9610E">
                        <w:instrText xml:space="preserve"> STYLEREF 1 \s </w:instrText>
                      </w:r>
                      <w:r w:rsidRPr="00B9610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Pr="00B9610E">
                        <w:fldChar w:fldCharType="end"/>
                      </w:r>
                      <w:r w:rsidRPr="00B9610E">
                        <w:t>.</w:t>
                      </w:r>
                      <w:r w:rsidRPr="00B9610E">
                        <w:fldChar w:fldCharType="begin"/>
                      </w:r>
                      <w:r w:rsidRPr="00B9610E">
                        <w:instrText xml:space="preserve"> SEQ pav \* ARABIC \s 1 </w:instrText>
                      </w:r>
                      <w:r w:rsidRPr="00B9610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Pr="00B9610E">
                        <w:fldChar w:fldCharType="end"/>
                      </w:r>
                      <w:r w:rsidRPr="00B9610E">
                        <w:t xml:space="preserve"> pav</w:t>
                      </w:r>
                      <w:bookmarkEnd w:id="2"/>
                      <w:r>
                        <w:t xml:space="preserve">. </w:t>
                      </w:r>
                      <w:proofErr w:type="spellStart"/>
                      <w:r>
                        <w:t>Panaudojimo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atvejų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r>
                        <w:rPr>
                          <w:rFonts w:hint="eastAsia"/>
                          <w:lang w:eastAsia="ja-JP"/>
                        </w:rPr>
                        <w:t>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lt-LT" w:eastAsia="ja-JP"/>
                        </w:rPr>
                        <w:t>„</w:t>
                      </w:r>
                      <w:r>
                        <w:rPr>
                          <w:lang w:eastAsia="ja-JP"/>
                        </w:rPr>
                        <w:t>…</w:t>
                      </w:r>
                      <w: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610E" w:rsidRPr="001D51F3" w:rsidRDefault="001C1816" w:rsidP="000125DF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 xml:space="preserve">Lentelės numeruojamos skyriaus numeriu ir eilės numeriu. </w:t>
      </w:r>
      <w:r w:rsidR="00B9610E" w:rsidRPr="001D51F3">
        <w:rPr>
          <w:rFonts w:asciiTheme="minorHAnsi" w:hAnsiTheme="minorHAnsi" w:cstheme="minorHAnsi"/>
          <w:b/>
        </w:rPr>
        <w:t>Turi būti nuoroda į kiekvieną lentelę</w:t>
      </w:r>
      <w:r w:rsidR="00B9610E" w:rsidRPr="001D51F3">
        <w:rPr>
          <w:rFonts w:asciiTheme="minorHAnsi" w:hAnsiTheme="minorHAnsi" w:cstheme="minorHAnsi"/>
        </w:rPr>
        <w:t>. Nuorodos į lentelę ir lentelės pvz:</w:t>
      </w:r>
    </w:p>
    <w:p w:rsidR="00B9610E" w:rsidRPr="001D51F3" w:rsidRDefault="003E7C79" w:rsidP="00042D3B">
      <w:pPr>
        <w:pStyle w:val="Tekstas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323AA224" wp14:editId="0E6B0C8F">
                <wp:extent cx="5595620" cy="3067050"/>
                <wp:effectExtent l="0" t="0" r="5080" b="0"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5620" cy="306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82A" w:rsidRPr="00042D3B" w:rsidRDefault="003D782A" w:rsidP="00042D3B">
                            <w:pPr>
                              <w:pStyle w:val="Tekstas"/>
                            </w:pPr>
                            <w:r w:rsidRPr="00B9610E">
                              <w:t>Panaudojimo a</w:t>
                            </w:r>
                            <w:r w:rsidRPr="00042D3B">
                              <w:t>tvejo „Sukurti naują dokumentą“ specifikacija pateikiama 3.1 lentelėje.</w:t>
                            </w:r>
                          </w:p>
                          <w:bookmarkStart w:id="1" w:name="_Ref195172484"/>
                          <w:p w:rsidR="003D782A" w:rsidRPr="00042D3B" w:rsidRDefault="003D782A" w:rsidP="00042D3B">
                            <w:pPr>
                              <w:pStyle w:val="CaptionLentele"/>
                              <w:rPr>
                                <w:lang w:val="lt-LT"/>
                              </w:rPr>
                            </w:pPr>
                            <w:r w:rsidRPr="00042D3B">
                              <w:fldChar w:fldCharType="begin"/>
                            </w:r>
                            <w:r w:rsidRPr="00042D3B">
                              <w:instrText xml:space="preserve"> STYLEREF 1 \s </w:instrText>
                            </w:r>
                            <w:r w:rsidRPr="00042D3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Pr="00042D3B">
                              <w:fldChar w:fldCharType="end"/>
                            </w:r>
                            <w:r w:rsidRPr="00042D3B">
                              <w:t>.</w:t>
                            </w:r>
                            <w:r w:rsidRPr="00042D3B">
                              <w:fldChar w:fldCharType="begin"/>
                            </w:r>
                            <w:r w:rsidRPr="00042D3B">
                              <w:instrText xml:space="preserve"> SEQ lentelė \* ARABIC \s 1 </w:instrText>
                            </w:r>
                            <w:r w:rsidRPr="00042D3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Pr="00042D3B">
                              <w:fldChar w:fldCharType="end"/>
                            </w:r>
                            <w:r w:rsidRPr="00042D3B">
                              <w:t xml:space="preserve"> lentelė</w:t>
                            </w:r>
                            <w:bookmarkEnd w:id="1"/>
                            <w:r w:rsidRPr="00042D3B">
                              <w:t>. Panaudojimo atvejo „</w:t>
                            </w:r>
                            <w:r w:rsidRPr="00042D3B">
                              <w:rPr>
                                <w:lang w:val="lt-LT"/>
                              </w:rPr>
                              <w:t>Sukurti naują dokumentą</w:t>
                            </w:r>
                            <w:r w:rsidRPr="00042D3B">
                              <w:t>” specifikacija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629"/>
                              <w:gridCol w:w="2059"/>
                              <w:gridCol w:w="4792"/>
                            </w:tblGrid>
                            <w:tr w:rsidR="003D782A" w:rsidRPr="00694DF5" w:rsidTr="000F7A06">
                              <w:tc>
                                <w:tcPr>
                                  <w:tcW w:w="8568" w:type="dxa"/>
                                  <w:gridSpan w:val="3"/>
                                  <w:tcBorders>
                                    <w:top w:val="doub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Panaudojimo atvejis „Sukurti naują dokumentą“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370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Aktorius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Operatorius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370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Prieš sąlyga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 xml:space="preserve">Operatorius turi būti prisijungęs prie sistemos 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370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Sužadinimo sąlyga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Operatorius nori sukurti naują dokumentą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1634" w:type="dxa"/>
                                  <w:vMerge w:val="restar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Susiję panaudojimo atvejai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Išplečia PA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„Surasti dokumentą“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1634" w:type="dxa"/>
                                  <w:vMerge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Apima PA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-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1634" w:type="dxa"/>
                                  <w:vMerge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07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Specializuoja PA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-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370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Pagrindinis įvykių srautas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Sistemos reakcija ir sprendimai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370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1. Operatorius paspaudžia mygtuką „Naujas“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1.1. Sistema suformuoja naujo dokumento langą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370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 xml:space="preserve">2. Operatorius įveda duomenis ir pasirenka dokumento tipą 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2.1. Sistema pagal dokumento tipą sugeneruoja dokumento eilutes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370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Po sąlyga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Sukurtas naujas dokumentas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8568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rPr>
                                      <w:b/>
                                    </w:rPr>
                                    <w:t>Alternatyvūs scenarijai</w:t>
                                  </w:r>
                                </w:p>
                              </w:tc>
                            </w:tr>
                            <w:tr w:rsidR="003D782A" w:rsidRPr="00694DF5" w:rsidTr="000F7A06">
                              <w:tc>
                                <w:tcPr>
                                  <w:tcW w:w="3708" w:type="dxa"/>
                                  <w:gridSpan w:val="2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2a. Operatorius įvesdamas duomenis padarė klaidų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tcBorders>
                                    <w:top w:val="single" w:sz="4" w:space="0" w:color="auto"/>
                                    <w:bottom w:val="double" w:sz="4" w:space="0" w:color="auto"/>
                                  </w:tcBorders>
                                  <w:shd w:val="clear" w:color="auto" w:fill="auto"/>
                                </w:tcPr>
                                <w:p w:rsidR="003D782A" w:rsidRPr="00694DF5" w:rsidRDefault="003D782A" w:rsidP="000F7A06">
                                  <w:pPr>
                                    <w:jc w:val="both"/>
                                  </w:pPr>
                                  <w:r w:rsidRPr="00694DF5">
                                    <w:t>2a.1. Sistema suformuoja klaidos pranešimą ir neišsaugo duomenų</w:t>
                                  </w:r>
                                </w:p>
                              </w:tc>
                            </w:tr>
                          </w:tbl>
                          <w:p w:rsidR="003D782A" w:rsidRDefault="003D78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AA224" id="Rectangle 8" o:spid="_x0000_s1028" style="width:440.6pt;height:2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">
                <v:stroke dashstyle="dash"/>
                <v:textbox>
                  <w:txbxContent>
                    <w:p w:rsidR="003D782A" w:rsidRPr="00042D3B" w:rsidRDefault="003D782A" w:rsidP="00042D3B">
                      <w:pPr>
                        <w:pStyle w:val="Tekstas"/>
                      </w:pPr>
                      <w:r w:rsidRPr="00B9610E">
                        <w:t>Panaudojimo a</w:t>
                      </w:r>
                      <w:r w:rsidRPr="00042D3B">
                        <w:t>tvejo „Sukurti naują dokumentą“ specifikacija pateikiama 3.1 lentelėje.</w:t>
                      </w:r>
                    </w:p>
                    <w:bookmarkStart w:id="2" w:name="_Ref195172484"/>
                    <w:p w:rsidR="003D782A" w:rsidRPr="00042D3B" w:rsidRDefault="003D782A" w:rsidP="00042D3B">
                      <w:pPr>
                        <w:pStyle w:val="CaptionLentele"/>
                        <w:rPr>
                          <w:lang w:val="lt-LT"/>
                        </w:rPr>
                      </w:pPr>
                      <w:r w:rsidRPr="00042D3B">
                        <w:fldChar w:fldCharType="begin"/>
                      </w:r>
                      <w:r w:rsidRPr="00042D3B">
                        <w:instrText xml:space="preserve"> STYLEREF 1 \s </w:instrText>
                      </w:r>
                      <w:r w:rsidRPr="00042D3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Pr="00042D3B">
                        <w:fldChar w:fldCharType="end"/>
                      </w:r>
                      <w:r w:rsidRPr="00042D3B">
                        <w:t>.</w:t>
                      </w:r>
                      <w:r w:rsidRPr="00042D3B">
                        <w:fldChar w:fldCharType="begin"/>
                      </w:r>
                      <w:r w:rsidRPr="00042D3B">
                        <w:instrText xml:space="preserve"> SEQ lentelė \* ARABIC \s 1 </w:instrText>
                      </w:r>
                      <w:r w:rsidRPr="00042D3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Pr="00042D3B">
                        <w:fldChar w:fldCharType="end"/>
                      </w:r>
                      <w:r w:rsidRPr="00042D3B">
                        <w:t xml:space="preserve"> lentelė</w:t>
                      </w:r>
                      <w:bookmarkEnd w:id="2"/>
                      <w:r w:rsidRPr="00042D3B">
                        <w:t>. Panaudojimo atvejo „</w:t>
                      </w:r>
                      <w:r w:rsidRPr="00042D3B">
                        <w:rPr>
                          <w:lang w:val="lt-LT"/>
                        </w:rPr>
                        <w:t>Sukurti naują dokumentą</w:t>
                      </w:r>
                      <w:r w:rsidRPr="00042D3B">
                        <w:t>” specifikacija</w:t>
                      </w:r>
                    </w:p>
                    <w:tbl>
                      <w:tblPr>
                        <w:tblW w:w="0" w:type="auto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629"/>
                        <w:gridCol w:w="2059"/>
                        <w:gridCol w:w="4792"/>
                      </w:tblGrid>
                      <w:tr w:rsidR="003D782A" w:rsidRPr="00694DF5" w:rsidTr="000F7A06">
                        <w:tc>
                          <w:tcPr>
                            <w:tcW w:w="8568" w:type="dxa"/>
                            <w:gridSpan w:val="3"/>
                            <w:tcBorders>
                              <w:top w:val="doub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Panaudojimo atvejis „Sukurti naują dokumentą“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370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Aktorius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Operatorius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370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Prieš sąlyga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 xml:space="preserve">Operatorius turi būti prisijungęs prie sistemos 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370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Sužadinimo sąlyga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Operatorius nori sukurti naują dokumentą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1634" w:type="dxa"/>
                            <w:vMerge w:val="restar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Susiję panaudojimo atvejai</w:t>
                            </w:r>
                          </w:p>
                        </w:tc>
                        <w:tc>
                          <w:tcPr>
                            <w:tcW w:w="207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Išplečia PA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„Surasti dokumentą“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1634" w:type="dxa"/>
                            <w:vMerge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207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Apima PA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-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1634" w:type="dxa"/>
                            <w:vMerge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</w:p>
                        </w:tc>
                        <w:tc>
                          <w:tcPr>
                            <w:tcW w:w="207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Specializuoja PA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-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370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Pagrindinis įvykių srautas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Sistemos reakcija ir sprendimai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370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1. Operatorius paspaudžia mygtuką „Naujas“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1.1. Sistema suformuoja naujo dokumento langą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370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 xml:space="preserve">2. Operatorius įveda duomenis ir pasirenka dokumento tipą 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2.1. Sistema pagal dokumento tipą sugeneruoja dokumento eilutes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370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94DF5">
                              <w:rPr>
                                <w:b/>
                              </w:rPr>
                              <w:t>Po sąlyga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Sukurtas naujas dokumentas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8568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rPr>
                                <w:b/>
                              </w:rPr>
                              <w:t>Alternatyvūs scenarijai</w:t>
                            </w:r>
                          </w:p>
                        </w:tc>
                      </w:tr>
                      <w:tr w:rsidR="003D782A" w:rsidRPr="00694DF5" w:rsidTr="000F7A06">
                        <w:tc>
                          <w:tcPr>
                            <w:tcW w:w="3708" w:type="dxa"/>
                            <w:gridSpan w:val="2"/>
                            <w:tcBorders>
                              <w:top w:val="single" w:sz="4" w:space="0" w:color="auto"/>
                              <w:bottom w:val="doub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2a. Operatorius įvesdamas duomenis padarė klaidų</w:t>
                            </w:r>
                          </w:p>
                        </w:tc>
                        <w:tc>
                          <w:tcPr>
                            <w:tcW w:w="4860" w:type="dxa"/>
                            <w:tcBorders>
                              <w:top w:val="single" w:sz="4" w:space="0" w:color="auto"/>
                              <w:bottom w:val="double" w:sz="4" w:space="0" w:color="auto"/>
                            </w:tcBorders>
                            <w:shd w:val="clear" w:color="auto" w:fill="auto"/>
                          </w:tcPr>
                          <w:p w:rsidR="003D782A" w:rsidRPr="00694DF5" w:rsidRDefault="003D782A" w:rsidP="000F7A06">
                            <w:pPr>
                              <w:jc w:val="both"/>
                            </w:pPr>
                            <w:r w:rsidRPr="00694DF5">
                              <w:t>2a.1. Sistema suformuoja klaidos pranešimą ir neišsaugo duomenų</w:t>
                            </w:r>
                          </w:p>
                        </w:tc>
                      </w:tr>
                    </w:tbl>
                    <w:p w:rsidR="003D782A" w:rsidRDefault="003D782A"/>
                  </w:txbxContent>
                </v:textbox>
                <w10:anchorlock/>
              </v:rect>
            </w:pict>
          </mc:Fallback>
        </mc:AlternateContent>
      </w:r>
    </w:p>
    <w:p w:rsidR="003554A0" w:rsidRPr="001D51F3" w:rsidRDefault="003554A0" w:rsidP="0001307E">
      <w:pPr>
        <w:ind w:left="1080"/>
        <w:rPr>
          <w:rFonts w:asciiTheme="minorHAnsi" w:hAnsiTheme="minorHAnsi" w:cstheme="minorHAnsi"/>
        </w:rPr>
      </w:pPr>
    </w:p>
    <w:p w:rsidR="003E68DE" w:rsidRPr="001D51F3" w:rsidRDefault="00EF6053" w:rsidP="00A61AA2">
      <w:pPr>
        <w:pStyle w:val="Heading1"/>
        <w:numPr>
          <w:ilvl w:val="0"/>
          <w:numId w:val="0"/>
        </w:numPr>
        <w:ind w:left="153" w:hanging="153"/>
      </w:pPr>
      <w:r w:rsidRPr="001D51F3">
        <w:br w:type="page"/>
      </w:r>
      <w:bookmarkStart w:id="3" w:name="_Toc523687920"/>
      <w:bookmarkStart w:id="4" w:name="_Toc523689800"/>
      <w:r w:rsidR="00E867C5" w:rsidRPr="001D51F3">
        <w:lastRenderedPageBreak/>
        <w:t>Įvadas</w:t>
      </w:r>
      <w:bookmarkEnd w:id="3"/>
      <w:bookmarkEnd w:id="4"/>
    </w:p>
    <w:p w:rsidR="003E68DE" w:rsidRPr="001D51F3" w:rsidRDefault="003E68DE" w:rsidP="003239AD">
      <w:pPr>
        <w:ind w:firstLine="426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Trumpas įvadas apie atliktą darbą</w:t>
      </w:r>
      <w:r w:rsidR="003239AD" w:rsidRPr="001D51F3">
        <w:rPr>
          <w:rFonts w:asciiTheme="minorHAnsi" w:hAnsiTheme="minorHAnsi" w:cstheme="minorHAnsi"/>
        </w:rPr>
        <w:t>: dalykinę sritį, sprendžiamą problemą, gautus rezultatus.</w:t>
      </w:r>
    </w:p>
    <w:p w:rsidR="004A29D8" w:rsidRPr="001D51F3" w:rsidRDefault="004A29D8" w:rsidP="004A29D8">
      <w:pPr>
        <w:pStyle w:val="Heading2"/>
        <w:numPr>
          <w:ilvl w:val="0"/>
          <w:numId w:val="0"/>
        </w:numPr>
        <w:ind w:left="153" w:hanging="153"/>
      </w:pPr>
      <w:bookmarkStart w:id="5" w:name="_Toc523687923"/>
      <w:bookmarkStart w:id="6" w:name="_Toc523689801"/>
      <w:bookmarkStart w:id="7" w:name="_Toc523687921"/>
      <w:r w:rsidRPr="001D51F3">
        <w:t xml:space="preserve">Komandos </w:t>
      </w:r>
      <w:bookmarkEnd w:id="5"/>
      <w:r>
        <w:t>sudėtis</w:t>
      </w:r>
      <w:bookmarkEnd w:id="6"/>
    </w:p>
    <w:p w:rsidR="004A29D8" w:rsidRDefault="004A29D8" w:rsidP="004A29D8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Komandos aprašymas: komandos pavadinimas, spalvinė legend</w:t>
      </w:r>
      <w:r>
        <w:rPr>
          <w:rFonts w:asciiTheme="minorHAnsi" w:hAnsiTheme="minorHAnsi" w:cstheme="minorHAnsi"/>
        </w:rPr>
        <w:t>a</w:t>
      </w:r>
      <w:r w:rsidRPr="001D51F3">
        <w:rPr>
          <w:rFonts w:asciiTheme="minorHAnsi" w:hAnsiTheme="minorHAnsi" w:cstheme="minorHAnsi"/>
        </w:rPr>
        <w:t xml:space="preserve"> kiekvieno komandos nario darbo dalims identifikuoti.</w:t>
      </w:r>
    </w:p>
    <w:p w:rsidR="00A13A9A" w:rsidRDefault="00A13A9A" w:rsidP="00A13A9A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70457202" wp14:editId="62E0B010">
            <wp:extent cx="16573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9A" w:rsidRPr="001D51F3" w:rsidRDefault="00A13A9A" w:rsidP="00A13A9A">
      <w:pPr>
        <w:pStyle w:val="Caption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pav. \* ARABIC </w:instrText>
      </w:r>
      <w:r>
        <w:rPr>
          <w:rFonts w:cstheme="minorHAnsi"/>
        </w:rPr>
        <w:fldChar w:fldCharType="separate"/>
      </w:r>
      <w:r w:rsidR="00320E08">
        <w:rPr>
          <w:rFonts w:cstheme="minorHAnsi"/>
          <w:noProof/>
        </w:rPr>
        <w:t>1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pav. Komandos legenda</w:t>
      </w:r>
    </w:p>
    <w:p w:rsidR="00EF6053" w:rsidRPr="00A61AA2" w:rsidRDefault="00BE5583" w:rsidP="00A61AA2">
      <w:pPr>
        <w:pStyle w:val="Heading1"/>
        <w:numPr>
          <w:ilvl w:val="0"/>
          <w:numId w:val="20"/>
        </w:numPr>
      </w:pPr>
      <w:bookmarkStart w:id="8" w:name="_Toc523689802"/>
      <w:r w:rsidRPr="00A61AA2">
        <w:t>Sistemos paskirtis</w:t>
      </w:r>
      <w:bookmarkEnd w:id="7"/>
      <w:bookmarkEnd w:id="8"/>
    </w:p>
    <w:p w:rsidR="003239AD" w:rsidRPr="00A61AA2" w:rsidRDefault="003239AD" w:rsidP="00A61AA2">
      <w:pPr>
        <w:pStyle w:val="Heading2"/>
      </w:pPr>
      <w:bookmarkStart w:id="9" w:name="_Toc523687922"/>
      <w:bookmarkStart w:id="10" w:name="_Toc523689803"/>
      <w:r w:rsidRPr="00A61AA2">
        <w:t>Sistemos aprašas</w:t>
      </w:r>
      <w:bookmarkEnd w:id="9"/>
      <w:bookmarkEnd w:id="10"/>
    </w:p>
    <w:p w:rsidR="003E68DE" w:rsidRPr="001D51F3" w:rsidRDefault="003E68DE" w:rsidP="003239AD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 xml:space="preserve">Sistemos </w:t>
      </w:r>
      <w:r w:rsidR="003239AD" w:rsidRPr="001D51F3">
        <w:rPr>
          <w:rFonts w:asciiTheme="minorHAnsi" w:hAnsiTheme="minorHAnsi" w:cstheme="minorHAnsi"/>
        </w:rPr>
        <w:t xml:space="preserve">aprašymas: jos </w:t>
      </w:r>
      <w:r w:rsidRPr="001D51F3">
        <w:rPr>
          <w:rFonts w:asciiTheme="minorHAnsi" w:hAnsiTheme="minorHAnsi" w:cstheme="minorHAnsi"/>
        </w:rPr>
        <w:t>paskirtis, ją sudarančios posistemės</w:t>
      </w:r>
      <w:r w:rsidR="003239AD" w:rsidRPr="001D51F3">
        <w:rPr>
          <w:rFonts w:asciiTheme="minorHAnsi" w:hAnsiTheme="minorHAnsi" w:cstheme="minorHAnsi"/>
        </w:rPr>
        <w:t xml:space="preserve"> (pagal funkcijų hierarchiją)</w:t>
      </w:r>
      <w:r w:rsidRPr="001D51F3">
        <w:rPr>
          <w:rFonts w:asciiTheme="minorHAnsi" w:hAnsiTheme="minorHAnsi" w:cstheme="minorHAnsi"/>
        </w:rPr>
        <w:t xml:space="preserve">, </w:t>
      </w:r>
      <w:r w:rsidR="003239AD" w:rsidRPr="001D51F3">
        <w:rPr>
          <w:rFonts w:asciiTheme="minorHAnsi" w:hAnsiTheme="minorHAnsi" w:cstheme="minorHAnsi"/>
        </w:rPr>
        <w:t xml:space="preserve">visi </w:t>
      </w:r>
      <w:r w:rsidRPr="001D51F3">
        <w:rPr>
          <w:rFonts w:asciiTheme="minorHAnsi" w:hAnsiTheme="minorHAnsi" w:cstheme="minorHAnsi"/>
        </w:rPr>
        <w:t>sistemos naudotojai</w:t>
      </w:r>
      <w:r w:rsidR="003239AD" w:rsidRPr="001D51F3">
        <w:rPr>
          <w:rFonts w:asciiTheme="minorHAnsi" w:hAnsiTheme="minorHAnsi" w:cstheme="minorHAnsi"/>
        </w:rPr>
        <w:t xml:space="preserve"> ir jų galimi atlikti veiksmai. Sistemos aprašymas turėtų užimti ne mažiau kaip 1 psl.</w:t>
      </w:r>
    </w:p>
    <w:p w:rsidR="00AB3DEF" w:rsidRPr="001D51F3" w:rsidRDefault="00BE5583" w:rsidP="007D0A4D">
      <w:pPr>
        <w:pStyle w:val="Heading2"/>
      </w:pPr>
      <w:bookmarkStart w:id="11" w:name="_Toc523687924"/>
      <w:bookmarkStart w:id="12" w:name="_Toc523689804"/>
      <w:r w:rsidRPr="001D51F3">
        <w:t>Funkcijų hierarchijos specifikacija</w:t>
      </w:r>
      <w:bookmarkEnd w:id="11"/>
      <w:bookmarkEnd w:id="12"/>
    </w:p>
    <w:p w:rsidR="003E68DE" w:rsidRDefault="003E68DE" w:rsidP="003239AD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Funkcijų hierarchijos diagrama ir jos aprašas</w:t>
      </w:r>
      <w:r w:rsidR="003239AD" w:rsidRPr="001D51F3">
        <w:rPr>
          <w:rFonts w:asciiTheme="minorHAnsi" w:hAnsiTheme="minorHAnsi" w:cstheme="minorHAnsi"/>
        </w:rPr>
        <w:t xml:space="preserve">. Visos funkcijos turi turėti spalvinę legendą pagal aprašymą </w:t>
      </w:r>
      <w:r w:rsidR="001D51F3" w:rsidRPr="001D51F3">
        <w:rPr>
          <w:rFonts w:asciiTheme="minorHAnsi" w:hAnsiTheme="minorHAnsi" w:cstheme="minorHAnsi"/>
        </w:rPr>
        <w:t>1</w:t>
      </w:r>
      <w:r w:rsidR="003239AD" w:rsidRPr="001D51F3">
        <w:rPr>
          <w:rFonts w:asciiTheme="minorHAnsi" w:hAnsiTheme="minorHAnsi" w:cstheme="minorHAnsi"/>
        </w:rPr>
        <w:t>.2 skyriuje.</w:t>
      </w:r>
    </w:p>
    <w:p w:rsidR="00A13A9A" w:rsidRDefault="00A13A9A" w:rsidP="00A13A9A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3495EBFC" wp14:editId="4632CFF2">
            <wp:extent cx="4686300" cy="289246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187" cy="28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9A" w:rsidRDefault="00A13A9A" w:rsidP="00A13A9A">
      <w:pPr>
        <w:pStyle w:val="Caption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pav. \* ARABIC </w:instrText>
      </w:r>
      <w:r>
        <w:rPr>
          <w:rFonts w:cstheme="minorHAnsi"/>
        </w:rPr>
        <w:fldChar w:fldCharType="separate"/>
      </w:r>
      <w:r w:rsidR="00320E08">
        <w:rPr>
          <w:rFonts w:cstheme="minorHAnsi"/>
          <w:noProof/>
        </w:rPr>
        <w:t>2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pav. Funkcijų hierarchijos diagrama</w:t>
      </w:r>
      <w:r w:rsidR="00320E08">
        <w:rPr>
          <w:rFonts w:cstheme="minorHAnsi"/>
        </w:rPr>
        <w:t xml:space="preserve"> </w:t>
      </w:r>
      <w:r w:rsidR="00320E08" w:rsidRPr="00662067">
        <w:rPr>
          <w:rFonts w:cstheme="minorHAnsi"/>
          <w:i/>
        </w:rPr>
        <w:t>(Pavyzdyje pateiktas tik fragmentas)</w:t>
      </w:r>
    </w:p>
    <w:p w:rsidR="007D0A4D" w:rsidRPr="001D51F3" w:rsidRDefault="007D0A4D" w:rsidP="007D0A4D">
      <w:pPr>
        <w:pStyle w:val="Heading2"/>
      </w:pPr>
      <w:bookmarkStart w:id="13" w:name="_Toc523689805"/>
      <w:r>
        <w:t>Realizacinės priemonės</w:t>
      </w:r>
      <w:bookmarkEnd w:id="13"/>
      <w:r>
        <w:t xml:space="preserve"> </w:t>
      </w:r>
    </w:p>
    <w:p w:rsidR="007D0A4D" w:rsidRDefault="007D0A4D" w:rsidP="003239AD">
      <w:pPr>
        <w:ind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Pasirinktų technologijų pasirinkimas ir apraš</w:t>
      </w:r>
      <w:r w:rsidR="004A29D8">
        <w:rPr>
          <w:rFonts w:asciiTheme="minorHAnsi" w:hAnsiTheme="minorHAnsi" w:cstheme="minorHAnsi"/>
        </w:rPr>
        <w:t>yma</w:t>
      </w:r>
      <w:r>
        <w:rPr>
          <w:rFonts w:asciiTheme="minorHAnsi" w:hAnsiTheme="minorHAnsi" w:cstheme="minorHAnsi"/>
        </w:rPr>
        <w:t>s.</w:t>
      </w:r>
      <w:r w:rsidR="00A13A9A">
        <w:rPr>
          <w:rFonts w:asciiTheme="minorHAnsi" w:hAnsiTheme="minorHAnsi" w:cstheme="minorHAnsi"/>
        </w:rPr>
        <w:t xml:space="preserve"> </w:t>
      </w:r>
    </w:p>
    <w:p w:rsidR="007D0A4D" w:rsidRPr="001D51F3" w:rsidRDefault="007D0A4D" w:rsidP="007D0A4D">
      <w:pPr>
        <w:pStyle w:val="Heading2"/>
      </w:pPr>
      <w:bookmarkStart w:id="14" w:name="_Toc523689806"/>
      <w:r>
        <w:t>Darbų pasiskirstymas</w:t>
      </w:r>
      <w:bookmarkEnd w:id="14"/>
    </w:p>
    <w:p w:rsidR="007D0A4D" w:rsidRPr="001D51F3" w:rsidRDefault="007D0A4D" w:rsidP="007D0A4D">
      <w:pPr>
        <w:ind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Darbų sąrašas ir </w:t>
      </w:r>
      <w:r w:rsidRPr="001D51F3">
        <w:rPr>
          <w:rFonts w:asciiTheme="minorHAnsi" w:hAnsiTheme="minorHAnsi" w:cstheme="minorHAnsi"/>
        </w:rPr>
        <w:t>pasiskirstymas atsakomybėmis lentelės formatu, spalvinės legendos kiekvieno komandos nario darbo dalims identifikuoti.</w:t>
      </w:r>
    </w:p>
    <w:p w:rsidR="004A29D8" w:rsidRDefault="004A29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317CD2" w:rsidRDefault="007D0A4D" w:rsidP="00A61AA2">
      <w:pPr>
        <w:pStyle w:val="Heading1"/>
      </w:pPr>
      <w:bookmarkStart w:id="15" w:name="_Toc523687925"/>
      <w:bookmarkStart w:id="16" w:name="_Toc523689807"/>
      <w:r>
        <w:lastRenderedPageBreak/>
        <w:t>Reikalavimų</w:t>
      </w:r>
      <w:r w:rsidR="00AB3DEF" w:rsidRPr="001D51F3">
        <w:t xml:space="preserve"> modelis</w:t>
      </w:r>
      <w:bookmarkEnd w:id="15"/>
      <w:bookmarkEnd w:id="16"/>
    </w:p>
    <w:p w:rsidR="007D0A4D" w:rsidRPr="007D0A4D" w:rsidRDefault="007D0A4D" w:rsidP="007D0A4D">
      <w:pPr>
        <w:pStyle w:val="Heading2"/>
      </w:pPr>
      <w:bookmarkStart w:id="17" w:name="_Toc523689808"/>
      <w:r w:rsidRPr="001D51F3">
        <w:t>Panaudojimo atvejų modelis</w:t>
      </w:r>
      <w:bookmarkEnd w:id="17"/>
    </w:p>
    <w:p w:rsidR="003E68DE" w:rsidRDefault="003E68DE" w:rsidP="003239AD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PA diagrama ir jos aprašas</w:t>
      </w:r>
      <w:r w:rsidR="003239AD" w:rsidRPr="001D51F3">
        <w:rPr>
          <w:rFonts w:asciiTheme="minorHAnsi" w:hAnsiTheme="minorHAnsi" w:cstheme="minorHAnsi"/>
        </w:rPr>
        <w:t xml:space="preserve">. Visi PA turi turėti spalvinę legendą pagal aprašymą </w:t>
      </w:r>
      <w:r w:rsidR="004A29D8">
        <w:rPr>
          <w:rFonts w:asciiTheme="minorHAnsi" w:hAnsiTheme="minorHAnsi" w:cstheme="minorHAnsi"/>
        </w:rPr>
        <w:t>įvade</w:t>
      </w:r>
      <w:r w:rsidR="003239AD" w:rsidRPr="001D51F3">
        <w:rPr>
          <w:rFonts w:asciiTheme="minorHAnsi" w:hAnsiTheme="minorHAnsi" w:cstheme="minorHAnsi"/>
        </w:rPr>
        <w:t>.</w:t>
      </w:r>
    </w:p>
    <w:p w:rsidR="00A13A9A" w:rsidRDefault="00A13A9A" w:rsidP="00A13A9A">
      <w:pPr>
        <w:keepNext/>
        <w:ind w:firstLine="426"/>
        <w:jc w:val="both"/>
      </w:pPr>
      <w:r>
        <w:rPr>
          <w:noProof/>
        </w:rPr>
        <w:drawing>
          <wp:inline distT="0" distB="0" distL="0" distR="0" wp14:anchorId="76C8D648" wp14:editId="313CD9ED">
            <wp:extent cx="4752975" cy="449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9A" w:rsidRPr="001D51F3" w:rsidRDefault="00A13A9A" w:rsidP="00A13A9A">
      <w:pPr>
        <w:pStyle w:val="Caption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pav. \* ARABIC </w:instrText>
      </w:r>
      <w:r>
        <w:rPr>
          <w:rFonts w:cstheme="minorHAnsi"/>
        </w:rPr>
        <w:fldChar w:fldCharType="separate"/>
      </w:r>
      <w:r w:rsidR="00320E08">
        <w:rPr>
          <w:rFonts w:cstheme="minorHAnsi"/>
          <w:noProof/>
        </w:rPr>
        <w:t>3</w:t>
      </w:r>
      <w:r>
        <w:rPr>
          <w:rFonts w:cstheme="minorHAnsi"/>
        </w:rPr>
        <w:fldChar w:fldCharType="end"/>
      </w:r>
      <w:r>
        <w:t xml:space="preserve"> pav. Panaudojimo atvejų diagrama</w:t>
      </w:r>
      <w:r w:rsidR="00320E08">
        <w:t xml:space="preserve"> </w:t>
      </w:r>
      <w:r w:rsidR="00320E08" w:rsidRPr="00662067">
        <w:rPr>
          <w:rFonts w:cstheme="minorHAnsi"/>
          <w:i/>
        </w:rPr>
        <w:t>(Pavyzdyje pateiktas tik fragmentas)</w:t>
      </w:r>
    </w:p>
    <w:p w:rsidR="007D0A4D" w:rsidRPr="001D51F3" w:rsidRDefault="007D0A4D" w:rsidP="007D0A4D">
      <w:pPr>
        <w:pStyle w:val="Heading2"/>
      </w:pPr>
      <w:bookmarkStart w:id="18" w:name="_Toc523687929"/>
      <w:bookmarkStart w:id="19" w:name="_Toc523689809"/>
      <w:bookmarkStart w:id="20" w:name="_Toc523687928"/>
      <w:bookmarkStart w:id="21" w:name="_Toc523687927"/>
      <w:r w:rsidRPr="001D51F3">
        <w:t>Panaudojimo atvejų sekų diagramos</w:t>
      </w:r>
      <w:bookmarkEnd w:id="18"/>
      <w:bookmarkEnd w:id="19"/>
    </w:p>
    <w:p w:rsidR="007D0A4D" w:rsidRDefault="007D0A4D" w:rsidP="007D0A4D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 xml:space="preserve">PA sekų </w:t>
      </w:r>
      <w:r w:rsidR="00A13A9A">
        <w:rPr>
          <w:rFonts w:asciiTheme="minorHAnsi" w:hAnsiTheme="minorHAnsi" w:cstheme="minorHAnsi"/>
        </w:rPr>
        <w:t>diagramos</w:t>
      </w:r>
      <w:r w:rsidRPr="001D51F3">
        <w:rPr>
          <w:rFonts w:asciiTheme="minorHAnsi" w:hAnsiTheme="minorHAnsi" w:cstheme="minorHAnsi"/>
        </w:rPr>
        <w:t xml:space="preserve"> ir jų trumpi aprašai.</w:t>
      </w:r>
      <w:r w:rsidR="00A13A9A">
        <w:rPr>
          <w:rFonts w:asciiTheme="minorHAnsi" w:hAnsiTheme="minorHAnsi" w:cstheme="minorHAnsi"/>
        </w:rPr>
        <w:t xml:space="preserve"> Turi būti pateikta visų panaudojimo atvejų sekų diagramos. </w:t>
      </w:r>
      <w:r w:rsidRPr="001D51F3">
        <w:rPr>
          <w:rFonts w:asciiTheme="minorHAnsi" w:hAnsiTheme="minorHAnsi" w:cstheme="minorHAnsi"/>
        </w:rPr>
        <w:t xml:space="preserve"> </w:t>
      </w:r>
      <w:r w:rsidR="00A13A9A">
        <w:rPr>
          <w:rFonts w:asciiTheme="minorHAnsi" w:hAnsiTheme="minorHAnsi" w:cstheme="minorHAnsi"/>
        </w:rPr>
        <w:t>Sekų diagramose v</w:t>
      </w:r>
      <w:r w:rsidRPr="001D51F3">
        <w:rPr>
          <w:rFonts w:asciiTheme="minorHAnsi" w:hAnsiTheme="minorHAnsi" w:cstheme="minorHAnsi"/>
        </w:rPr>
        <w:t>aizduojamos vartotojo ir sistemos sąveikos.</w:t>
      </w:r>
    </w:p>
    <w:p w:rsidR="00A13A9A" w:rsidRDefault="00A13A9A" w:rsidP="00A13A9A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3473B534" wp14:editId="7512A7B2">
            <wp:extent cx="5274310" cy="2896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9A" w:rsidRDefault="00A13A9A" w:rsidP="00A13A9A">
      <w:pPr>
        <w:pStyle w:val="Caption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pav. \* ARABIC </w:instrText>
      </w:r>
      <w:r>
        <w:rPr>
          <w:rFonts w:cstheme="minorHAnsi"/>
        </w:rPr>
        <w:fldChar w:fldCharType="separate"/>
      </w:r>
      <w:r w:rsidR="00320E08">
        <w:rPr>
          <w:rFonts w:cstheme="minorHAnsi"/>
          <w:noProof/>
        </w:rPr>
        <w:t>4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pav. PA „Prisijunkti“ sektų diagrama</w:t>
      </w:r>
    </w:p>
    <w:p w:rsidR="00A13A9A" w:rsidRPr="001D51F3" w:rsidRDefault="00A13A9A" w:rsidP="007D0A4D">
      <w:pPr>
        <w:ind w:firstLine="426"/>
        <w:jc w:val="both"/>
        <w:rPr>
          <w:rFonts w:asciiTheme="minorHAnsi" w:hAnsiTheme="minorHAnsi" w:cstheme="minorHAnsi"/>
        </w:rPr>
      </w:pPr>
    </w:p>
    <w:p w:rsidR="007D0A4D" w:rsidRPr="001D51F3" w:rsidRDefault="007D0A4D" w:rsidP="007D0A4D">
      <w:pPr>
        <w:pStyle w:val="Heading2"/>
      </w:pPr>
      <w:bookmarkStart w:id="22" w:name="_Toc523689810"/>
      <w:r w:rsidRPr="001D51F3">
        <w:lastRenderedPageBreak/>
        <w:t xml:space="preserve">Dalykinės srities esybių </w:t>
      </w:r>
      <w:r>
        <w:t>ryšių</w:t>
      </w:r>
      <w:r w:rsidRPr="001D51F3">
        <w:t xml:space="preserve"> modelis</w:t>
      </w:r>
      <w:bookmarkEnd w:id="20"/>
      <w:bookmarkEnd w:id="22"/>
    </w:p>
    <w:p w:rsidR="004A29D8" w:rsidRDefault="007D0A4D" w:rsidP="007D0A4D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 xml:space="preserve">Esybių klasių diagrama su aprašymu. Naudojami stereotipai </w:t>
      </w:r>
      <w:r w:rsidRPr="001D51F3">
        <w:rPr>
          <w:rFonts w:asciiTheme="minorHAnsi" w:hAnsiTheme="minorHAnsi" w:cstheme="minorHAnsi"/>
          <w:i/>
        </w:rPr>
        <w:t>&lt;&lt;</w:t>
      </w:r>
      <w:proofErr w:type="spellStart"/>
      <w:r w:rsidR="004A29D8">
        <w:rPr>
          <w:rFonts w:asciiTheme="minorHAnsi" w:hAnsiTheme="minorHAnsi" w:cstheme="minorHAnsi"/>
          <w:i/>
        </w:rPr>
        <w:t>E</w:t>
      </w:r>
      <w:r w:rsidRPr="001D51F3">
        <w:rPr>
          <w:rFonts w:asciiTheme="minorHAnsi" w:hAnsiTheme="minorHAnsi" w:cstheme="minorHAnsi"/>
          <w:i/>
        </w:rPr>
        <w:t>ntity</w:t>
      </w:r>
      <w:proofErr w:type="spellEnd"/>
      <w:r w:rsidRPr="001D51F3">
        <w:rPr>
          <w:rFonts w:asciiTheme="minorHAnsi" w:hAnsiTheme="minorHAnsi" w:cstheme="minorHAnsi"/>
          <w:i/>
        </w:rPr>
        <w:t>&gt;&gt;</w:t>
      </w:r>
      <w:r w:rsidRPr="001D51F3">
        <w:rPr>
          <w:rFonts w:asciiTheme="minorHAnsi" w:hAnsiTheme="minorHAnsi" w:cstheme="minorHAnsi"/>
        </w:rPr>
        <w:t xml:space="preserve">. Visi diagramos elementai turi turėti spalvinę legendą pagal aprašymą </w:t>
      </w:r>
      <w:r w:rsidR="004A29D8">
        <w:rPr>
          <w:rFonts w:asciiTheme="minorHAnsi" w:hAnsiTheme="minorHAnsi" w:cstheme="minorHAnsi"/>
        </w:rPr>
        <w:t>įvade</w:t>
      </w:r>
      <w:r w:rsidRPr="001D51F3">
        <w:rPr>
          <w:rFonts w:asciiTheme="minorHAnsi" w:hAnsiTheme="minorHAnsi" w:cstheme="minorHAnsi"/>
        </w:rPr>
        <w:t>.</w:t>
      </w:r>
      <w:r w:rsidR="00662067">
        <w:rPr>
          <w:rFonts w:asciiTheme="minorHAnsi" w:hAnsiTheme="minorHAnsi" w:cstheme="minorHAnsi"/>
        </w:rPr>
        <w:t xml:space="preserve"> </w:t>
      </w:r>
    </w:p>
    <w:p w:rsidR="00A13A9A" w:rsidRDefault="00A13A9A" w:rsidP="007D0A4D">
      <w:pPr>
        <w:ind w:firstLine="426"/>
        <w:jc w:val="both"/>
        <w:rPr>
          <w:rFonts w:asciiTheme="minorHAnsi" w:hAnsiTheme="minorHAnsi" w:cstheme="minorHAnsi"/>
        </w:rPr>
      </w:pPr>
    </w:p>
    <w:p w:rsidR="00662067" w:rsidRDefault="00662067" w:rsidP="00662067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1ADAF417" wp14:editId="1F282FF3">
            <wp:extent cx="3810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7" w:rsidRDefault="00662067" w:rsidP="00662067">
      <w:pPr>
        <w:pStyle w:val="Caption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pav. \* ARABIC </w:instrText>
      </w:r>
      <w:r>
        <w:rPr>
          <w:rFonts w:cstheme="minorHAnsi"/>
        </w:rPr>
        <w:fldChar w:fldCharType="separate"/>
      </w:r>
      <w:r w:rsidR="00320E08">
        <w:rPr>
          <w:rFonts w:cstheme="minorHAnsi"/>
          <w:noProof/>
        </w:rPr>
        <w:t>5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pav. Dalykinės srities esybių ryšių diagrama </w:t>
      </w:r>
      <w:r w:rsidRPr="00662067">
        <w:rPr>
          <w:rFonts w:cstheme="minorHAnsi"/>
          <w:i/>
        </w:rPr>
        <w:t>(Pavyzdyje pateiktas tik fragmentas)</w:t>
      </w:r>
    </w:p>
    <w:p w:rsidR="00A13A9A" w:rsidRDefault="00A13A9A" w:rsidP="007D0A4D">
      <w:pPr>
        <w:ind w:firstLine="426"/>
        <w:jc w:val="both"/>
        <w:rPr>
          <w:rFonts w:asciiTheme="minorHAnsi" w:hAnsiTheme="minorHAnsi" w:cstheme="minorHAnsi"/>
        </w:rPr>
      </w:pPr>
    </w:p>
    <w:p w:rsidR="004A29D8" w:rsidRDefault="004A29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A29D8" w:rsidRDefault="004A29D8" w:rsidP="004A29D8">
      <w:pPr>
        <w:pStyle w:val="Heading1"/>
      </w:pPr>
      <w:bookmarkStart w:id="23" w:name="_Toc523689811"/>
      <w:r>
        <w:lastRenderedPageBreak/>
        <w:t>Reikalavimų analizės modelis</w:t>
      </w:r>
      <w:bookmarkEnd w:id="23"/>
    </w:p>
    <w:p w:rsidR="004A29D8" w:rsidRPr="001D51F3" w:rsidRDefault="004A29D8" w:rsidP="004A29D8">
      <w:pPr>
        <w:pStyle w:val="Heading2"/>
      </w:pPr>
      <w:bookmarkStart w:id="24" w:name="_Toc523689812"/>
      <w:r>
        <w:t>Panaudojimo atvejų analizės diagramos</w:t>
      </w:r>
      <w:bookmarkEnd w:id="24"/>
    </w:p>
    <w:p w:rsidR="004A29D8" w:rsidRDefault="004A29D8" w:rsidP="004A29D8">
      <w:pPr>
        <w:ind w:firstLine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Reikalavimų analizės</w:t>
      </w:r>
      <w:r w:rsidRPr="001D51F3">
        <w:rPr>
          <w:rFonts w:asciiTheme="minorHAnsi" w:hAnsiTheme="minorHAnsi" w:cstheme="minorHAnsi"/>
        </w:rPr>
        <w:t xml:space="preserve"> diagramos kiekviena</w:t>
      </w:r>
      <w:r>
        <w:rPr>
          <w:rFonts w:asciiTheme="minorHAnsi" w:hAnsiTheme="minorHAnsi" w:cstheme="minorHAnsi"/>
        </w:rPr>
        <w:t>m</w:t>
      </w:r>
      <w:r w:rsidRPr="001D51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panaudojimo atvejui</w:t>
      </w:r>
      <w:r w:rsidRPr="001D51F3">
        <w:rPr>
          <w:rFonts w:asciiTheme="minorHAnsi" w:hAnsiTheme="minorHAnsi" w:cstheme="minorHAnsi"/>
        </w:rPr>
        <w:t xml:space="preserve"> ir jų aprašymai.</w:t>
      </w:r>
    </w:p>
    <w:p w:rsidR="00320E08" w:rsidRDefault="00662067" w:rsidP="00320E08">
      <w:pPr>
        <w:keepNext/>
        <w:ind w:firstLine="426"/>
        <w:jc w:val="both"/>
      </w:pPr>
      <w:r>
        <w:rPr>
          <w:noProof/>
        </w:rPr>
        <w:drawing>
          <wp:inline distT="0" distB="0" distL="0" distR="0" wp14:anchorId="362FBDB3" wp14:editId="7F4E22D1">
            <wp:extent cx="478155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7" w:rsidRPr="004A29D8" w:rsidRDefault="00320E08" w:rsidP="00320E08">
      <w:pPr>
        <w:pStyle w:val="Caption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pav. \* ARABIC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6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pav. PA „Prisijunkti“ analizės diagrama </w:t>
      </w:r>
      <w:r w:rsidRPr="00662067">
        <w:rPr>
          <w:rFonts w:cstheme="minorHAnsi"/>
          <w:i/>
        </w:rPr>
        <w:t>(Pavyzdyje pateiktas tik fragmentas)</w:t>
      </w:r>
    </w:p>
    <w:p w:rsidR="00BE5583" w:rsidRPr="001D51F3" w:rsidRDefault="007D0A4D" w:rsidP="004A29D8">
      <w:pPr>
        <w:pStyle w:val="Heading2"/>
      </w:pPr>
      <w:bookmarkStart w:id="25" w:name="_Toc523689813"/>
      <w:r>
        <w:t>Naudotojo</w:t>
      </w:r>
      <w:r w:rsidR="00BE5583" w:rsidRPr="001D51F3">
        <w:t xml:space="preserve"> sąsajos modelis</w:t>
      </w:r>
      <w:bookmarkEnd w:id="21"/>
      <w:bookmarkEnd w:id="25"/>
      <w:r w:rsidR="00BE5583" w:rsidRPr="001D51F3">
        <w:t xml:space="preserve"> </w:t>
      </w:r>
    </w:p>
    <w:p w:rsidR="003239AD" w:rsidRDefault="003E68DE" w:rsidP="003239AD">
      <w:pPr>
        <w:ind w:firstLine="426"/>
        <w:jc w:val="both"/>
        <w:rPr>
          <w:rFonts w:asciiTheme="minorHAnsi" w:hAnsiTheme="minorHAnsi" w:cstheme="minorHAnsi"/>
        </w:rPr>
      </w:pPr>
      <w:proofErr w:type="spellStart"/>
      <w:r w:rsidRPr="001D51F3">
        <w:rPr>
          <w:rFonts w:asciiTheme="minorHAnsi" w:hAnsiTheme="minorHAnsi" w:cstheme="minorHAnsi"/>
        </w:rPr>
        <w:t>Navigavimo</w:t>
      </w:r>
      <w:proofErr w:type="spellEnd"/>
      <w:r w:rsidRPr="001D51F3">
        <w:rPr>
          <w:rFonts w:asciiTheme="minorHAnsi" w:hAnsiTheme="minorHAnsi" w:cstheme="minorHAnsi"/>
        </w:rPr>
        <w:t xml:space="preserve"> planas</w:t>
      </w:r>
      <w:r w:rsidR="003239AD" w:rsidRPr="001D51F3">
        <w:rPr>
          <w:rFonts w:asciiTheme="minorHAnsi" w:hAnsiTheme="minorHAnsi" w:cstheme="minorHAnsi"/>
        </w:rPr>
        <w:t xml:space="preserve">, pateikiamas </w:t>
      </w:r>
      <w:r w:rsidRPr="001D51F3">
        <w:rPr>
          <w:rFonts w:asciiTheme="minorHAnsi" w:hAnsiTheme="minorHAnsi" w:cstheme="minorHAnsi"/>
        </w:rPr>
        <w:t>klasių diagrama su stereotipais</w:t>
      </w:r>
      <w:r w:rsidR="003239AD" w:rsidRPr="001D51F3">
        <w:rPr>
          <w:rFonts w:asciiTheme="minorHAnsi" w:hAnsiTheme="minorHAnsi" w:cstheme="minorHAnsi"/>
        </w:rPr>
        <w:t xml:space="preserve"> </w:t>
      </w:r>
      <w:r w:rsidR="003239AD" w:rsidRPr="001D51F3">
        <w:rPr>
          <w:rFonts w:asciiTheme="minorHAnsi" w:hAnsiTheme="minorHAnsi" w:cstheme="minorHAnsi"/>
          <w:i/>
        </w:rPr>
        <w:t>&lt;&lt;</w:t>
      </w:r>
      <w:proofErr w:type="spellStart"/>
      <w:r w:rsidR="004A29D8">
        <w:rPr>
          <w:rFonts w:asciiTheme="minorHAnsi" w:hAnsiTheme="minorHAnsi" w:cstheme="minorHAnsi"/>
          <w:i/>
        </w:rPr>
        <w:t>boundary</w:t>
      </w:r>
      <w:proofErr w:type="spellEnd"/>
      <w:r w:rsidR="003239AD" w:rsidRPr="001D51F3">
        <w:rPr>
          <w:rFonts w:asciiTheme="minorHAnsi" w:hAnsiTheme="minorHAnsi" w:cstheme="minorHAnsi"/>
          <w:i/>
        </w:rPr>
        <w:t>&gt;&gt;</w:t>
      </w:r>
      <w:r w:rsidR="003239AD" w:rsidRPr="001D51F3">
        <w:rPr>
          <w:rFonts w:asciiTheme="minorHAnsi" w:hAnsiTheme="minorHAnsi" w:cstheme="minorHAnsi"/>
        </w:rPr>
        <w:t>.</w:t>
      </w:r>
    </w:p>
    <w:p w:rsidR="00320E08" w:rsidRDefault="00662067" w:rsidP="00320E08">
      <w:pPr>
        <w:keepNext/>
        <w:ind w:firstLine="426"/>
        <w:jc w:val="both"/>
      </w:pPr>
      <w:r>
        <w:rPr>
          <w:noProof/>
        </w:rPr>
        <w:drawing>
          <wp:inline distT="0" distB="0" distL="0" distR="0" wp14:anchorId="70FCDC41" wp14:editId="574438C8">
            <wp:extent cx="356235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7" w:rsidRPr="001D51F3" w:rsidRDefault="00320E08" w:rsidP="00320E08">
      <w:pPr>
        <w:pStyle w:val="Caption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pav. \* ARABIC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7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pav. Naudotojo </w:t>
      </w:r>
      <w:proofErr w:type="spellStart"/>
      <w:r>
        <w:rPr>
          <w:rFonts w:cstheme="minorHAnsi"/>
        </w:rPr>
        <w:t>navigavimo</w:t>
      </w:r>
      <w:proofErr w:type="spellEnd"/>
      <w:r>
        <w:rPr>
          <w:rFonts w:cstheme="minorHAnsi"/>
        </w:rPr>
        <w:t xml:space="preserve"> planas </w:t>
      </w:r>
      <w:r w:rsidRPr="00662067">
        <w:rPr>
          <w:rFonts w:cstheme="minorHAnsi"/>
          <w:i/>
        </w:rPr>
        <w:t>(Pavyzdyje pateiktas tik fragmentas)</w:t>
      </w:r>
    </w:p>
    <w:p w:rsidR="004A29D8" w:rsidRPr="001D51F3" w:rsidRDefault="004A29D8" w:rsidP="004A29D8">
      <w:pPr>
        <w:pStyle w:val="Heading2"/>
      </w:pPr>
      <w:bookmarkStart w:id="26" w:name="_Toc523687931"/>
      <w:bookmarkStart w:id="27" w:name="_Toc523689814"/>
      <w:bookmarkStart w:id="28" w:name="_Toc523687930"/>
      <w:r w:rsidRPr="001D51F3">
        <w:t>Duomenų srautų diagrama</w:t>
      </w:r>
      <w:bookmarkEnd w:id="26"/>
      <w:bookmarkEnd w:id="27"/>
    </w:p>
    <w:p w:rsidR="004A29D8" w:rsidRDefault="004A29D8" w:rsidP="004A29D8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Duomenų srautų diagramos kiekvienai posistemei ir jų aprašymai.</w:t>
      </w:r>
    </w:p>
    <w:p w:rsidR="00662067" w:rsidRDefault="00662067" w:rsidP="004A29D8">
      <w:pPr>
        <w:ind w:firstLine="426"/>
        <w:jc w:val="both"/>
        <w:rPr>
          <w:rFonts w:asciiTheme="minorHAnsi" w:hAnsiTheme="minorHAnsi" w:cstheme="minorHAnsi"/>
        </w:rPr>
      </w:pPr>
    </w:p>
    <w:p w:rsidR="00320E08" w:rsidRDefault="00662067" w:rsidP="00320E08">
      <w:pPr>
        <w:keepNext/>
      </w:pPr>
      <w:r>
        <w:rPr>
          <w:noProof/>
        </w:rPr>
        <w:drawing>
          <wp:inline distT="0" distB="0" distL="0" distR="0" wp14:anchorId="5359259C" wp14:editId="3F3136F3">
            <wp:extent cx="5274310" cy="1332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08" w:rsidRDefault="00320E08" w:rsidP="00320E08">
      <w:pPr>
        <w:pStyle w:val="Caption"/>
        <w:jc w:val="center"/>
      </w:pPr>
      <w:fldSimple w:instr=" SEQ pav. \* ARABIC ">
        <w:r>
          <w:rPr>
            <w:noProof/>
          </w:rPr>
          <w:t>8</w:t>
        </w:r>
      </w:fldSimple>
      <w:r>
        <w:t xml:space="preserve"> pav. Duomenų srautų diagrama </w:t>
      </w:r>
      <w:r w:rsidRPr="00662067">
        <w:rPr>
          <w:rFonts w:cstheme="minorHAnsi"/>
          <w:i/>
        </w:rPr>
        <w:t>(Pavyzdyje pateiktas tik fragmentas)</w:t>
      </w:r>
    </w:p>
    <w:p w:rsidR="004A29D8" w:rsidRDefault="004A29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A29D8" w:rsidRPr="001D51F3" w:rsidRDefault="004A29D8" w:rsidP="004A29D8">
      <w:pPr>
        <w:pStyle w:val="Heading1"/>
      </w:pPr>
      <w:bookmarkStart w:id="29" w:name="_Toc523689815"/>
      <w:r>
        <w:lastRenderedPageBreak/>
        <w:t>Projekto modelis</w:t>
      </w:r>
      <w:bookmarkEnd w:id="29"/>
    </w:p>
    <w:p w:rsidR="004A29D8" w:rsidRPr="001D51F3" w:rsidRDefault="004A29D8" w:rsidP="004A29D8">
      <w:pPr>
        <w:pStyle w:val="Heading2"/>
      </w:pPr>
      <w:bookmarkStart w:id="30" w:name="_Toc523687932"/>
      <w:bookmarkStart w:id="31" w:name="_Toc523689816"/>
      <w:r w:rsidRPr="001D51F3">
        <w:t>Sistemos architektūra</w:t>
      </w:r>
      <w:bookmarkEnd w:id="30"/>
      <w:bookmarkEnd w:id="31"/>
    </w:p>
    <w:p w:rsidR="004A29D8" w:rsidRDefault="004A29D8" w:rsidP="004A29D8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Bendra visos sistemos architektūros diagrama ir jos aprašymas.</w:t>
      </w:r>
    </w:p>
    <w:p w:rsidR="00320E08" w:rsidRDefault="00662067" w:rsidP="00320E08">
      <w:pPr>
        <w:keepNext/>
        <w:ind w:firstLine="426"/>
        <w:jc w:val="both"/>
      </w:pPr>
      <w:r>
        <w:rPr>
          <w:noProof/>
        </w:rPr>
        <w:drawing>
          <wp:inline distT="0" distB="0" distL="0" distR="0" wp14:anchorId="0E332F3D" wp14:editId="3D373DE9">
            <wp:extent cx="5274310" cy="36715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7" w:rsidRPr="001D51F3" w:rsidRDefault="00320E08" w:rsidP="00320E08">
      <w:pPr>
        <w:pStyle w:val="Caption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pav. \* ARABIC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9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pav. Sistemos architektūra </w:t>
      </w:r>
      <w:r w:rsidRPr="00662067">
        <w:rPr>
          <w:rFonts w:cstheme="minorHAnsi"/>
          <w:i/>
        </w:rPr>
        <w:t>(Pavyzdyje pateiktas tik fragmentas)</w:t>
      </w:r>
    </w:p>
    <w:p w:rsidR="00FD728C" w:rsidRPr="001D51F3" w:rsidRDefault="007D0A4D" w:rsidP="004A29D8">
      <w:pPr>
        <w:pStyle w:val="Heading2"/>
      </w:pPr>
      <w:bookmarkStart w:id="32" w:name="_Toc523689817"/>
      <w:r>
        <w:t>L</w:t>
      </w:r>
      <w:r w:rsidRPr="001D51F3">
        <w:t xml:space="preserve">oginė </w:t>
      </w:r>
      <w:r>
        <w:t>d</w:t>
      </w:r>
      <w:r w:rsidR="00453C21" w:rsidRPr="001D51F3">
        <w:t>uomenų bazės schema</w:t>
      </w:r>
      <w:bookmarkEnd w:id="28"/>
      <w:bookmarkEnd w:id="32"/>
    </w:p>
    <w:p w:rsidR="00BB693F" w:rsidRDefault="00BB693F" w:rsidP="002E5A0E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Duomenų bazės modelis ir jos aprašymas</w:t>
      </w:r>
      <w:r w:rsidR="00FA583F" w:rsidRPr="001D51F3">
        <w:rPr>
          <w:rFonts w:asciiTheme="minorHAnsi" w:hAnsiTheme="minorHAnsi" w:cstheme="minorHAnsi"/>
        </w:rPr>
        <w:t xml:space="preserve"> (kiekvienos lentelės)</w:t>
      </w:r>
      <w:r w:rsidRPr="001D51F3">
        <w:rPr>
          <w:rFonts w:asciiTheme="minorHAnsi" w:hAnsiTheme="minorHAnsi" w:cstheme="minorHAnsi"/>
        </w:rPr>
        <w:t>. Gaunamas transform</w:t>
      </w:r>
      <w:r w:rsidR="002E5A0E" w:rsidRPr="001D51F3">
        <w:rPr>
          <w:rFonts w:asciiTheme="minorHAnsi" w:hAnsiTheme="minorHAnsi" w:cstheme="minorHAnsi"/>
        </w:rPr>
        <w:t>uojant</w:t>
      </w:r>
      <w:r w:rsidRPr="001D51F3">
        <w:rPr>
          <w:rFonts w:asciiTheme="minorHAnsi" w:hAnsiTheme="minorHAnsi" w:cstheme="minorHAnsi"/>
        </w:rPr>
        <w:t xml:space="preserve"> iš dalykinės srities esybių diagramos.</w:t>
      </w:r>
      <w:r w:rsidR="002E5A0E" w:rsidRPr="001D51F3">
        <w:rPr>
          <w:rFonts w:asciiTheme="minorHAnsi" w:hAnsiTheme="minorHAnsi" w:cstheme="minorHAnsi"/>
        </w:rPr>
        <w:t xml:space="preserve"> Naudojami stereotipai </w:t>
      </w:r>
      <w:r w:rsidR="002E5A0E" w:rsidRPr="001D51F3">
        <w:rPr>
          <w:rFonts w:asciiTheme="minorHAnsi" w:hAnsiTheme="minorHAnsi" w:cstheme="minorHAnsi"/>
          <w:i/>
        </w:rPr>
        <w:t>&lt;&lt;</w:t>
      </w:r>
      <w:proofErr w:type="spellStart"/>
      <w:r w:rsidR="002E5A0E" w:rsidRPr="001D51F3">
        <w:rPr>
          <w:rFonts w:asciiTheme="minorHAnsi" w:hAnsiTheme="minorHAnsi" w:cstheme="minorHAnsi"/>
          <w:i/>
        </w:rPr>
        <w:t>table</w:t>
      </w:r>
      <w:proofErr w:type="spellEnd"/>
      <w:r w:rsidR="002E5A0E" w:rsidRPr="001D51F3">
        <w:rPr>
          <w:rFonts w:asciiTheme="minorHAnsi" w:hAnsiTheme="minorHAnsi" w:cstheme="minorHAnsi"/>
          <w:i/>
        </w:rPr>
        <w:t>&gt;&gt;, &lt;&lt;</w:t>
      </w:r>
      <w:r w:rsidR="002D385C" w:rsidRPr="001D51F3">
        <w:rPr>
          <w:rFonts w:asciiTheme="minorHAnsi" w:hAnsiTheme="minorHAnsi" w:cstheme="minorHAnsi"/>
          <w:i/>
        </w:rPr>
        <w:t>PK</w:t>
      </w:r>
      <w:r w:rsidR="002E5A0E" w:rsidRPr="001D51F3">
        <w:rPr>
          <w:rFonts w:asciiTheme="minorHAnsi" w:hAnsiTheme="minorHAnsi" w:cstheme="minorHAnsi"/>
          <w:i/>
        </w:rPr>
        <w:t>&gt;&gt;, &lt;&lt;</w:t>
      </w:r>
      <w:r w:rsidR="002D385C" w:rsidRPr="001D51F3">
        <w:rPr>
          <w:rFonts w:asciiTheme="minorHAnsi" w:hAnsiTheme="minorHAnsi" w:cstheme="minorHAnsi"/>
          <w:i/>
        </w:rPr>
        <w:t>FK</w:t>
      </w:r>
      <w:r w:rsidR="002E5A0E" w:rsidRPr="001D51F3">
        <w:rPr>
          <w:rFonts w:asciiTheme="minorHAnsi" w:hAnsiTheme="minorHAnsi" w:cstheme="minorHAnsi"/>
          <w:i/>
        </w:rPr>
        <w:t>&gt;&gt;</w:t>
      </w:r>
      <w:r w:rsidR="002E5A0E" w:rsidRPr="001D51F3">
        <w:rPr>
          <w:rFonts w:asciiTheme="minorHAnsi" w:hAnsiTheme="minorHAnsi" w:cstheme="minorHAnsi"/>
        </w:rPr>
        <w:t xml:space="preserve">. Visos lentelės turi turėti spalvinę legendą pagal aprašymą </w:t>
      </w:r>
      <w:r w:rsidR="004A29D8">
        <w:rPr>
          <w:rFonts w:asciiTheme="minorHAnsi" w:hAnsiTheme="minorHAnsi" w:cstheme="minorHAnsi"/>
        </w:rPr>
        <w:t>įvade</w:t>
      </w:r>
      <w:r w:rsidR="002E5A0E" w:rsidRPr="001D51F3">
        <w:rPr>
          <w:rFonts w:asciiTheme="minorHAnsi" w:hAnsiTheme="minorHAnsi" w:cstheme="minorHAnsi"/>
        </w:rPr>
        <w:t>.</w:t>
      </w:r>
    </w:p>
    <w:p w:rsidR="00320E08" w:rsidRDefault="00662067" w:rsidP="00320E08">
      <w:pPr>
        <w:keepNext/>
        <w:ind w:firstLine="426"/>
        <w:jc w:val="both"/>
      </w:pPr>
      <w:r>
        <w:rPr>
          <w:noProof/>
        </w:rPr>
        <w:drawing>
          <wp:inline distT="0" distB="0" distL="0" distR="0" wp14:anchorId="03A9B3B5" wp14:editId="04393668">
            <wp:extent cx="5274310" cy="1119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67" w:rsidRPr="001D51F3" w:rsidRDefault="00320E08" w:rsidP="00320E08">
      <w:pPr>
        <w:pStyle w:val="Caption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pav. \* ARABIC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10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pav. Loginė duomenų bazės schema </w:t>
      </w:r>
      <w:r w:rsidRPr="00662067">
        <w:rPr>
          <w:rFonts w:cstheme="minorHAnsi"/>
          <w:i/>
        </w:rPr>
        <w:t>(Pavyzdyje pateiktas tik fragmentas)</w:t>
      </w:r>
    </w:p>
    <w:p w:rsidR="00816CE8" w:rsidRPr="001D51F3" w:rsidRDefault="00816CE8" w:rsidP="004A29D8">
      <w:pPr>
        <w:pStyle w:val="Heading2"/>
      </w:pPr>
      <w:bookmarkStart w:id="33" w:name="_Toc523687933"/>
      <w:bookmarkStart w:id="34" w:name="_Toc523689818"/>
      <w:r w:rsidRPr="001D51F3">
        <w:t>Sistemos realizacij</w:t>
      </w:r>
      <w:r w:rsidR="004A29D8">
        <w:t>a</w:t>
      </w:r>
      <w:bookmarkEnd w:id="33"/>
      <w:bookmarkEnd w:id="34"/>
    </w:p>
    <w:p w:rsidR="004A29D8" w:rsidRDefault="00BB693F" w:rsidP="002E5A0E">
      <w:pPr>
        <w:ind w:firstLine="426"/>
        <w:jc w:val="both"/>
      </w:pPr>
      <w:r w:rsidRPr="001D51F3">
        <w:rPr>
          <w:rFonts w:asciiTheme="minorHAnsi" w:hAnsiTheme="minorHAnsi" w:cstheme="minorHAnsi"/>
        </w:rPr>
        <w:t xml:space="preserve">Visų užpildytų vartotojo sąsajos formų ir ataskaitų vaizdai bei jų aprašymai. </w:t>
      </w:r>
      <w:r w:rsidR="004A29D8">
        <w:t>I</w:t>
      </w:r>
      <w:r w:rsidR="004A29D8" w:rsidRPr="001D51F3">
        <w:t xml:space="preserve">liustraciniai pavyzdžiai </w:t>
      </w:r>
      <w:r w:rsidR="004A29D8">
        <w:t xml:space="preserve">pateikiami </w:t>
      </w:r>
      <w:r w:rsidR="004A29D8" w:rsidRPr="001D51F3">
        <w:t xml:space="preserve">su </w:t>
      </w:r>
      <w:proofErr w:type="spellStart"/>
      <w:r w:rsidR="004A29D8" w:rsidRPr="001D51F3">
        <w:t>testini</w:t>
      </w:r>
      <w:bookmarkStart w:id="35" w:name="_GoBack"/>
      <w:bookmarkEnd w:id="35"/>
      <w:r w:rsidR="004A29D8" w:rsidRPr="001D51F3">
        <w:t>ais</w:t>
      </w:r>
      <w:proofErr w:type="spellEnd"/>
      <w:r w:rsidR="004A29D8" w:rsidRPr="001D51F3">
        <w:t xml:space="preserve"> duomenimis</w:t>
      </w:r>
      <w:r w:rsidR="004A29D8">
        <w:t>.</w:t>
      </w:r>
    </w:p>
    <w:p w:rsidR="004A29D8" w:rsidRDefault="004A29D8">
      <w:r>
        <w:br w:type="page"/>
      </w:r>
    </w:p>
    <w:p w:rsidR="00E867C5" w:rsidRPr="001D51F3" w:rsidRDefault="00E867C5" w:rsidP="004A29D8">
      <w:pPr>
        <w:pStyle w:val="Heading1"/>
        <w:numPr>
          <w:ilvl w:val="0"/>
          <w:numId w:val="0"/>
        </w:numPr>
        <w:ind w:left="153" w:hanging="153"/>
      </w:pPr>
      <w:bookmarkStart w:id="36" w:name="_Toc523687934"/>
      <w:bookmarkStart w:id="37" w:name="_Toc523689819"/>
      <w:r w:rsidRPr="001D51F3">
        <w:lastRenderedPageBreak/>
        <w:t>Išvados</w:t>
      </w:r>
      <w:bookmarkEnd w:id="36"/>
      <w:bookmarkEnd w:id="37"/>
    </w:p>
    <w:p w:rsidR="00BB693F" w:rsidRPr="001D51F3" w:rsidRDefault="00BB693F" w:rsidP="002E5A0E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Pateikiamos galutinės išvados, apimančios visą darbo eigą</w:t>
      </w:r>
      <w:r w:rsidR="00C95FF9" w:rsidRPr="001D51F3">
        <w:rPr>
          <w:rFonts w:asciiTheme="minorHAnsi" w:hAnsiTheme="minorHAnsi" w:cstheme="minorHAnsi"/>
        </w:rPr>
        <w:t>. Išvadas rašyti akcentuojant kokybinius (ar bent kiekybinius) kriterijus. Faktas nėra išvada, jei jis nėra pagrįstas.</w:t>
      </w:r>
    </w:p>
    <w:p w:rsidR="00C95FF9" w:rsidRPr="001D51F3" w:rsidRDefault="00C95FF9" w:rsidP="00BB693F">
      <w:pPr>
        <w:rPr>
          <w:rFonts w:asciiTheme="minorHAnsi" w:hAnsiTheme="minorHAnsi" w:cstheme="minorHAnsi"/>
        </w:rPr>
      </w:pPr>
    </w:p>
    <w:p w:rsidR="009F45FA" w:rsidRPr="001D51F3" w:rsidRDefault="009F45FA" w:rsidP="009F45FA">
      <w:pPr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Išvadų pavyzdžiai:</w:t>
      </w:r>
    </w:p>
    <w:p w:rsidR="00E867C5" w:rsidRPr="001D51F3" w:rsidRDefault="00BD0DDB" w:rsidP="00BD0DDB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Pasirinkta &lt;&lt;</w:t>
      </w:r>
      <w:r w:rsidRPr="001D51F3">
        <w:rPr>
          <w:rFonts w:asciiTheme="minorHAnsi" w:hAnsiTheme="minorHAnsi" w:cstheme="minorHAnsi"/>
          <w:i/>
        </w:rPr>
        <w:t>pardavimų</w:t>
      </w:r>
      <w:r w:rsidRPr="001D51F3">
        <w:rPr>
          <w:rFonts w:asciiTheme="minorHAnsi" w:hAnsiTheme="minorHAnsi" w:cstheme="minorHAnsi"/>
        </w:rPr>
        <w:t>&gt;&gt; dalykinė</w:t>
      </w:r>
      <w:r w:rsidR="00E867C5" w:rsidRPr="001D51F3">
        <w:rPr>
          <w:rFonts w:asciiTheme="minorHAnsi" w:hAnsiTheme="minorHAnsi" w:cstheme="minorHAnsi"/>
        </w:rPr>
        <w:t xml:space="preserve"> </w:t>
      </w:r>
      <w:r w:rsidRPr="001D51F3">
        <w:rPr>
          <w:rFonts w:asciiTheme="minorHAnsi" w:hAnsiTheme="minorHAnsi" w:cstheme="minorHAnsi"/>
        </w:rPr>
        <w:t>sritis</w:t>
      </w:r>
      <w:r w:rsidR="00C95FF9" w:rsidRPr="001D51F3">
        <w:rPr>
          <w:rFonts w:asciiTheme="minorHAnsi" w:hAnsiTheme="minorHAnsi" w:cstheme="minorHAnsi"/>
        </w:rPr>
        <w:t xml:space="preserve">, </w:t>
      </w:r>
      <w:r w:rsidR="00C95FF9" w:rsidRPr="001D51F3">
        <w:rPr>
          <w:rFonts w:asciiTheme="minorHAnsi" w:hAnsiTheme="minorHAnsi" w:cstheme="minorHAnsi"/>
          <w:u w:val="single"/>
        </w:rPr>
        <w:t>nes</w:t>
      </w:r>
      <w:r w:rsidRPr="001D51F3">
        <w:rPr>
          <w:rFonts w:asciiTheme="minorHAnsi" w:hAnsiTheme="minorHAnsi" w:cstheme="minorHAnsi"/>
        </w:rPr>
        <w:t xml:space="preserve"> ...</w:t>
      </w:r>
    </w:p>
    <w:p w:rsidR="00E867C5" w:rsidRPr="001D51F3" w:rsidRDefault="00E867C5" w:rsidP="009F45F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 xml:space="preserve">Pasirinktas … realizavimo variantas (technologijos, uždavinių sudėtis ir pan.), </w:t>
      </w:r>
      <w:r w:rsidRPr="001D51F3">
        <w:rPr>
          <w:rFonts w:asciiTheme="minorHAnsi" w:hAnsiTheme="minorHAnsi" w:cstheme="minorHAnsi"/>
          <w:u w:val="single"/>
        </w:rPr>
        <w:t>kadangi</w:t>
      </w:r>
      <w:r w:rsidRPr="001D51F3">
        <w:rPr>
          <w:rFonts w:asciiTheme="minorHAnsi" w:hAnsiTheme="minorHAnsi" w:cstheme="minorHAnsi"/>
        </w:rPr>
        <w:t xml:space="preserve"> …</w:t>
      </w:r>
    </w:p>
    <w:p w:rsidR="00E867C5" w:rsidRPr="001D51F3" w:rsidRDefault="00E867C5" w:rsidP="009F45F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Sistema skirta … vartotojų tipams</w:t>
      </w:r>
      <w:r w:rsidR="00C95FF9" w:rsidRPr="001D51F3">
        <w:rPr>
          <w:rFonts w:asciiTheme="minorHAnsi" w:hAnsiTheme="minorHAnsi" w:cstheme="minorHAnsi"/>
        </w:rPr>
        <w:t xml:space="preserve">, </w:t>
      </w:r>
      <w:r w:rsidR="00C95FF9" w:rsidRPr="001D51F3">
        <w:rPr>
          <w:rFonts w:asciiTheme="minorHAnsi" w:hAnsiTheme="minorHAnsi" w:cstheme="minorHAnsi"/>
          <w:u w:val="single"/>
        </w:rPr>
        <w:t>nes</w:t>
      </w:r>
      <w:r w:rsidR="00C95FF9" w:rsidRPr="001D51F3">
        <w:rPr>
          <w:rFonts w:asciiTheme="minorHAnsi" w:hAnsiTheme="minorHAnsi" w:cstheme="minorHAnsi"/>
        </w:rPr>
        <w:t>..</w:t>
      </w:r>
      <w:r w:rsidRPr="001D51F3">
        <w:rPr>
          <w:rFonts w:asciiTheme="minorHAnsi" w:hAnsiTheme="minorHAnsi" w:cstheme="minorHAnsi"/>
        </w:rPr>
        <w:t xml:space="preserve">. </w:t>
      </w:r>
    </w:p>
    <w:p w:rsidR="00E867C5" w:rsidRPr="001D51F3" w:rsidRDefault="00E867C5" w:rsidP="009F45F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Sistema turės užtikrinti … funkcijas</w:t>
      </w:r>
      <w:r w:rsidR="00C95FF9" w:rsidRPr="001D51F3">
        <w:rPr>
          <w:rFonts w:asciiTheme="minorHAnsi" w:hAnsiTheme="minorHAnsi" w:cstheme="minorHAnsi"/>
        </w:rPr>
        <w:t xml:space="preserve">, </w:t>
      </w:r>
      <w:r w:rsidR="00C95FF9" w:rsidRPr="001D51F3">
        <w:rPr>
          <w:rFonts w:asciiTheme="minorHAnsi" w:hAnsiTheme="minorHAnsi" w:cstheme="minorHAnsi"/>
          <w:u w:val="single"/>
        </w:rPr>
        <w:t>kurios</w:t>
      </w:r>
      <w:r w:rsidR="00C95FF9" w:rsidRPr="001D51F3">
        <w:rPr>
          <w:rFonts w:asciiTheme="minorHAnsi" w:hAnsiTheme="minorHAnsi" w:cstheme="minorHAnsi"/>
        </w:rPr>
        <w:t>...</w:t>
      </w:r>
    </w:p>
    <w:p w:rsidR="00782DF7" w:rsidRPr="001D51F3" w:rsidRDefault="00782DF7" w:rsidP="009F45F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Ateityje būtų naudinga sistemą patobulinti</w:t>
      </w:r>
      <w:r w:rsidR="00C95FF9" w:rsidRPr="001D51F3">
        <w:rPr>
          <w:rFonts w:asciiTheme="minorHAnsi" w:hAnsiTheme="minorHAnsi" w:cstheme="minorHAnsi"/>
        </w:rPr>
        <w:t xml:space="preserve">, </w:t>
      </w:r>
      <w:r w:rsidR="00C95FF9" w:rsidRPr="001D51F3">
        <w:rPr>
          <w:rFonts w:asciiTheme="minorHAnsi" w:hAnsiTheme="minorHAnsi" w:cstheme="minorHAnsi"/>
          <w:u w:val="single"/>
        </w:rPr>
        <w:t>kadangi</w:t>
      </w:r>
      <w:r w:rsidRPr="001D51F3">
        <w:rPr>
          <w:rFonts w:asciiTheme="minorHAnsi" w:hAnsiTheme="minorHAnsi" w:cstheme="minorHAnsi"/>
        </w:rPr>
        <w:t>..</w:t>
      </w:r>
      <w:r w:rsidR="00C95FF9" w:rsidRPr="001D51F3">
        <w:rPr>
          <w:rFonts w:asciiTheme="minorHAnsi" w:hAnsiTheme="minorHAnsi" w:cstheme="minorHAnsi"/>
        </w:rPr>
        <w:t>.</w:t>
      </w:r>
    </w:p>
    <w:p w:rsidR="00E867C5" w:rsidRPr="001D51F3" w:rsidRDefault="00E867C5" w:rsidP="004A29D8">
      <w:pPr>
        <w:pStyle w:val="Heading1"/>
        <w:numPr>
          <w:ilvl w:val="0"/>
          <w:numId w:val="0"/>
        </w:numPr>
        <w:ind w:left="153" w:hanging="153"/>
      </w:pPr>
      <w:bookmarkStart w:id="38" w:name="_Toc523687935"/>
      <w:bookmarkStart w:id="39" w:name="_Toc523689820"/>
      <w:r w:rsidRPr="001D51F3">
        <w:t>Literatūra</w:t>
      </w:r>
      <w:bookmarkEnd w:id="38"/>
      <w:bookmarkEnd w:id="39"/>
    </w:p>
    <w:p w:rsidR="00C95FF9" w:rsidRPr="001D51F3" w:rsidRDefault="00C95FF9" w:rsidP="002E5A0E">
      <w:pPr>
        <w:ind w:firstLine="426"/>
        <w:jc w:val="both"/>
        <w:rPr>
          <w:rFonts w:asciiTheme="minorHAnsi" w:hAnsiTheme="minorHAnsi" w:cstheme="minorHAnsi"/>
        </w:rPr>
      </w:pPr>
      <w:r w:rsidRPr="001D51F3">
        <w:rPr>
          <w:rFonts w:asciiTheme="minorHAnsi" w:hAnsiTheme="minorHAnsi" w:cstheme="minorHAnsi"/>
        </w:rPr>
        <w:t>Pateikiama darbo metu naudota literatūra (jei tokia buvo naudotasi).</w:t>
      </w:r>
    </w:p>
    <w:p w:rsidR="004A29D8" w:rsidRDefault="004A29D8">
      <w:pPr>
        <w:rPr>
          <w:rFonts w:asciiTheme="minorHAnsi" w:hAnsiTheme="minorHAnsi" w:cstheme="minorHAnsi"/>
          <w:b/>
          <w:bCs/>
          <w:sz w:val="28"/>
        </w:rPr>
      </w:pPr>
      <w:bookmarkStart w:id="40" w:name="_Toc523687936"/>
      <w:r>
        <w:br w:type="page"/>
      </w:r>
    </w:p>
    <w:p w:rsidR="00E867C5" w:rsidRPr="001D51F3" w:rsidRDefault="00E867C5" w:rsidP="00A61AA2">
      <w:pPr>
        <w:pStyle w:val="Heading1"/>
        <w:numPr>
          <w:ilvl w:val="0"/>
          <w:numId w:val="0"/>
        </w:numPr>
      </w:pPr>
      <w:bookmarkStart w:id="41" w:name="_Toc523689821"/>
      <w:r w:rsidRPr="001D51F3">
        <w:lastRenderedPageBreak/>
        <w:t>Priedai</w:t>
      </w:r>
      <w:bookmarkEnd w:id="40"/>
      <w:bookmarkEnd w:id="41"/>
    </w:p>
    <w:p w:rsidR="00E867C5" w:rsidRPr="001D51F3" w:rsidRDefault="00F92841" w:rsidP="002E5A0E">
      <w:pPr>
        <w:ind w:firstLine="426"/>
        <w:jc w:val="both"/>
        <w:rPr>
          <w:rFonts w:asciiTheme="minorHAnsi" w:hAnsiTheme="minorHAnsi" w:cstheme="minorHAnsi"/>
        </w:rPr>
      </w:pPr>
      <w:bookmarkStart w:id="42" w:name="OLE_LINK1"/>
      <w:bookmarkStart w:id="43" w:name="OLE_LINK2"/>
      <w:r w:rsidRPr="001D51F3">
        <w:rPr>
          <w:rFonts w:asciiTheme="minorHAnsi" w:hAnsiTheme="minorHAnsi" w:cstheme="minorHAnsi"/>
        </w:rPr>
        <w:t xml:space="preserve">Priedai dedami tik tada, kai jų reikia. </w:t>
      </w:r>
      <w:r w:rsidR="002E5A0E" w:rsidRPr="001D51F3">
        <w:rPr>
          <w:rFonts w:asciiTheme="minorHAnsi" w:hAnsiTheme="minorHAnsi" w:cstheme="minorHAnsi"/>
        </w:rPr>
        <w:t>Siūloma n</w:t>
      </w:r>
      <w:r w:rsidRPr="001D51F3">
        <w:rPr>
          <w:rFonts w:asciiTheme="minorHAnsi" w:hAnsiTheme="minorHAnsi" w:cstheme="minorHAnsi"/>
        </w:rPr>
        <w:t>epersisten</w:t>
      </w:r>
      <w:r w:rsidR="002E5A0E" w:rsidRPr="001D51F3">
        <w:rPr>
          <w:rFonts w:asciiTheme="minorHAnsi" w:hAnsiTheme="minorHAnsi" w:cstheme="minorHAnsi"/>
        </w:rPr>
        <w:t>gti</w:t>
      </w:r>
      <w:r w:rsidRPr="001D51F3">
        <w:rPr>
          <w:rFonts w:asciiTheme="minorHAnsi" w:hAnsiTheme="minorHAnsi" w:cstheme="minorHAnsi"/>
        </w:rPr>
        <w:t xml:space="preserve"> ir nepridė</w:t>
      </w:r>
      <w:r w:rsidR="002E5A0E" w:rsidRPr="001D51F3">
        <w:rPr>
          <w:rFonts w:asciiTheme="minorHAnsi" w:hAnsiTheme="minorHAnsi" w:cstheme="minorHAnsi"/>
        </w:rPr>
        <w:t>ti</w:t>
      </w:r>
      <w:r w:rsidRPr="001D51F3">
        <w:rPr>
          <w:rFonts w:asciiTheme="minorHAnsi" w:hAnsiTheme="minorHAnsi" w:cstheme="minorHAnsi"/>
        </w:rPr>
        <w:t xml:space="preserve"> to, kas visiškai nenaudinga. Jeigu priedas įdėtas čia, vadinasi jis bent kartą turi būti paminėtas darbo tekste (principas tas pats,  kaip ir su literatūros citavimu).</w:t>
      </w:r>
      <w:bookmarkEnd w:id="42"/>
      <w:bookmarkEnd w:id="43"/>
    </w:p>
    <w:sectPr w:rsidR="00E867C5" w:rsidRPr="001D51F3" w:rsidSect="00642D1C">
      <w:footerReference w:type="default" r:id="rId21"/>
      <w:pgSz w:w="11906" w:h="16838"/>
      <w:pgMar w:top="1440" w:right="1800" w:bottom="851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2F9" w:rsidRDefault="008D42F9" w:rsidP="00642D1C">
      <w:r>
        <w:separator/>
      </w:r>
    </w:p>
  </w:endnote>
  <w:endnote w:type="continuationSeparator" w:id="0">
    <w:p w:rsidR="008D42F9" w:rsidRDefault="008D42F9" w:rsidP="0064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82A" w:rsidRDefault="003D78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1D63">
      <w:rPr>
        <w:noProof/>
      </w:rPr>
      <w:t>10</w:t>
    </w:r>
    <w:r>
      <w:rPr>
        <w:noProof/>
      </w:rPr>
      <w:fldChar w:fldCharType="end"/>
    </w:r>
  </w:p>
  <w:p w:rsidR="003D782A" w:rsidRDefault="003D7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2F9" w:rsidRDefault="008D42F9" w:rsidP="00642D1C">
      <w:r>
        <w:separator/>
      </w:r>
    </w:p>
  </w:footnote>
  <w:footnote w:type="continuationSeparator" w:id="0">
    <w:p w:rsidR="008D42F9" w:rsidRDefault="008D42F9" w:rsidP="0064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7B6D"/>
    <w:multiLevelType w:val="multilevel"/>
    <w:tmpl w:val="D658A85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567" w:firstLine="0"/>
      </w:pPr>
      <w:rPr>
        <w:rFonts w:asciiTheme="minorHAnsi" w:hAnsiTheme="minorHAnsi" w:cstheme="minorHAnsi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1" w15:restartNumberingAfterBreak="0">
    <w:nsid w:val="18EC5C95"/>
    <w:multiLevelType w:val="hybridMultilevel"/>
    <w:tmpl w:val="ADE82CF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696975"/>
    <w:multiLevelType w:val="hybridMultilevel"/>
    <w:tmpl w:val="8EFCC1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913CAD"/>
    <w:multiLevelType w:val="hybridMultilevel"/>
    <w:tmpl w:val="006C7ED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B5845"/>
    <w:multiLevelType w:val="multilevel"/>
    <w:tmpl w:val="CF466D02"/>
    <w:lvl w:ilvl="0">
      <w:start w:val="1"/>
      <w:numFmt w:val="decimal"/>
      <w:pStyle w:val="page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tle1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A106800"/>
    <w:multiLevelType w:val="multilevel"/>
    <w:tmpl w:val="9FEE1154"/>
    <w:lvl w:ilvl="0">
      <w:start w:val="1"/>
      <w:numFmt w:val="decimal"/>
      <w:pStyle w:val="technineuzduotis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pStyle w:val="technineuzduotis2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0D51130"/>
    <w:multiLevelType w:val="hybridMultilevel"/>
    <w:tmpl w:val="1B32CD2A"/>
    <w:lvl w:ilvl="0" w:tplc="FFFFFFFF">
      <w:start w:val="1"/>
      <w:numFmt w:val="bullet"/>
      <w:lvlText w:val=""/>
      <w:lvlJc w:val="left"/>
      <w:pPr>
        <w:tabs>
          <w:tab w:val="num" w:pos="284"/>
        </w:tabs>
        <w:ind w:left="113" w:hanging="113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79"/>
    <w:rsid w:val="000125DF"/>
    <w:rsid w:val="0001307E"/>
    <w:rsid w:val="00042D3B"/>
    <w:rsid w:val="000A1D63"/>
    <w:rsid w:val="000B0D52"/>
    <w:rsid w:val="000F7A06"/>
    <w:rsid w:val="00125698"/>
    <w:rsid w:val="001261E7"/>
    <w:rsid w:val="001A1670"/>
    <w:rsid w:val="001C1816"/>
    <w:rsid w:val="001D51F3"/>
    <w:rsid w:val="002157FC"/>
    <w:rsid w:val="002169E4"/>
    <w:rsid w:val="0022012F"/>
    <w:rsid w:val="00222BC4"/>
    <w:rsid w:val="00235334"/>
    <w:rsid w:val="00276A61"/>
    <w:rsid w:val="002D385C"/>
    <w:rsid w:val="002E5A0E"/>
    <w:rsid w:val="00303573"/>
    <w:rsid w:val="00311D65"/>
    <w:rsid w:val="00317CD2"/>
    <w:rsid w:val="00320E08"/>
    <w:rsid w:val="003239AD"/>
    <w:rsid w:val="003554A0"/>
    <w:rsid w:val="003B4827"/>
    <w:rsid w:val="003C2918"/>
    <w:rsid w:val="003D782A"/>
    <w:rsid w:val="003E68DE"/>
    <w:rsid w:val="003E7C79"/>
    <w:rsid w:val="0044378E"/>
    <w:rsid w:val="004450C9"/>
    <w:rsid w:val="00453C21"/>
    <w:rsid w:val="00463DF9"/>
    <w:rsid w:val="004A29D8"/>
    <w:rsid w:val="004B301C"/>
    <w:rsid w:val="004B4E82"/>
    <w:rsid w:val="004F7EAC"/>
    <w:rsid w:val="005433A6"/>
    <w:rsid w:val="00563EF8"/>
    <w:rsid w:val="00565B4B"/>
    <w:rsid w:val="00590ADF"/>
    <w:rsid w:val="005C75C6"/>
    <w:rsid w:val="00614D8A"/>
    <w:rsid w:val="00642D1C"/>
    <w:rsid w:val="00662067"/>
    <w:rsid w:val="00694DF5"/>
    <w:rsid w:val="006F52F0"/>
    <w:rsid w:val="0076061D"/>
    <w:rsid w:val="00780968"/>
    <w:rsid w:val="00782DF7"/>
    <w:rsid w:val="007D0A4D"/>
    <w:rsid w:val="00816CE8"/>
    <w:rsid w:val="008D42F9"/>
    <w:rsid w:val="008E38B0"/>
    <w:rsid w:val="008E566D"/>
    <w:rsid w:val="00904459"/>
    <w:rsid w:val="00905466"/>
    <w:rsid w:val="00910D74"/>
    <w:rsid w:val="00916C18"/>
    <w:rsid w:val="009C535C"/>
    <w:rsid w:val="009F45FA"/>
    <w:rsid w:val="00A1262D"/>
    <w:rsid w:val="00A13A9A"/>
    <w:rsid w:val="00A13BA0"/>
    <w:rsid w:val="00A61AA2"/>
    <w:rsid w:val="00AB3DEF"/>
    <w:rsid w:val="00AF57C4"/>
    <w:rsid w:val="00B34088"/>
    <w:rsid w:val="00B64C52"/>
    <w:rsid w:val="00B85B37"/>
    <w:rsid w:val="00B9610E"/>
    <w:rsid w:val="00BB693F"/>
    <w:rsid w:val="00BD0DDB"/>
    <w:rsid w:val="00BE5583"/>
    <w:rsid w:val="00BF3185"/>
    <w:rsid w:val="00C1723D"/>
    <w:rsid w:val="00C34754"/>
    <w:rsid w:val="00C3683C"/>
    <w:rsid w:val="00C80EB0"/>
    <w:rsid w:val="00C95FF9"/>
    <w:rsid w:val="00C9741F"/>
    <w:rsid w:val="00CE622E"/>
    <w:rsid w:val="00D07CF8"/>
    <w:rsid w:val="00D6140B"/>
    <w:rsid w:val="00E2463E"/>
    <w:rsid w:val="00E707E5"/>
    <w:rsid w:val="00E867C5"/>
    <w:rsid w:val="00E91CA9"/>
    <w:rsid w:val="00EB0E0A"/>
    <w:rsid w:val="00EF6053"/>
    <w:rsid w:val="00F67670"/>
    <w:rsid w:val="00F92841"/>
    <w:rsid w:val="00FA583F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6E5544"/>
  <w15:chartTrackingRefBased/>
  <w15:docId w15:val="{8223BAFC-099B-4961-9D52-50CB2311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A61AA2"/>
    <w:pPr>
      <w:keepNext/>
      <w:numPr>
        <w:numId w:val="1"/>
      </w:numPr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A61AA2"/>
    <w:pPr>
      <w:keepNext/>
      <w:numPr>
        <w:ilvl w:val="1"/>
        <w:numId w:val="1"/>
      </w:numPr>
      <w:tabs>
        <w:tab w:val="clear" w:pos="927"/>
        <w:tab w:val="num" w:pos="426"/>
      </w:tabs>
      <w:ind w:left="153" w:hanging="153"/>
      <w:outlineLvl w:val="1"/>
    </w:pPr>
    <w:rPr>
      <w:rFonts w:asciiTheme="minorHAnsi" w:hAnsiTheme="minorHAnsi"/>
      <w:b/>
      <w:bCs/>
      <w:sz w:val="24"/>
    </w:rPr>
  </w:style>
  <w:style w:type="paragraph" w:styleId="Heading3">
    <w:name w:val="heading 3"/>
    <w:basedOn w:val="Normal"/>
    <w:next w:val="Normal"/>
    <w:qFormat/>
    <w:rsid w:val="00A61AA2"/>
    <w:pPr>
      <w:keepNext/>
      <w:numPr>
        <w:ilvl w:val="2"/>
        <w:numId w:val="1"/>
      </w:numPr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3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3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numPr>
        <w:numId w:val="4"/>
      </w:numPr>
      <w:spacing w:line="288" w:lineRule="auto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numPr>
        <w:ilvl w:val="1"/>
        <w:numId w:val="4"/>
      </w:numPr>
      <w:spacing w:line="288" w:lineRule="auto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B9610E"/>
    <w:rPr>
      <w:b/>
      <w:bCs/>
      <w:sz w:val="22"/>
      <w:szCs w:val="22"/>
      <w:lang w:val="en-US" w:eastAsia="en-US" w:bidi="ar-SA"/>
    </w:rPr>
  </w:style>
  <w:style w:type="paragraph" w:customStyle="1" w:styleId="CaptionPaveikslas">
    <w:name w:val="CaptionPaveikslas"/>
    <w:basedOn w:val="Caption"/>
    <w:link w:val="CaptionPaveikslasCharChar"/>
    <w:autoRedefine/>
    <w:rsid w:val="00B9610E"/>
    <w:pPr>
      <w:keepNext/>
      <w:spacing w:before="120"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0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le.Mickeviciute\Desktop\ataskaitos%20turiny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25B0431-4648-41F5-85E1-465FA52A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 turinys.dot</Template>
  <TotalTime>22</TotalTime>
  <Pages>10</Pages>
  <Words>4410</Words>
  <Characters>2515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WebITAS</Company>
  <LinksUpToDate>false</LinksUpToDate>
  <CharactersWithSpaces>6912</CharactersWithSpaces>
  <SharedDoc>false</SharedDoc>
  <HLinks>
    <vt:vector size="90" baseType="variant">
      <vt:variant>
        <vt:i4>1572918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_Toc342917658</vt:lpwstr>
      </vt:variant>
      <vt:variant>
        <vt:i4>1572918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_Toc342917657</vt:lpwstr>
      </vt:variant>
      <vt:variant>
        <vt:i4>1572918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_Toc342917656</vt:lpwstr>
      </vt:variant>
      <vt:variant>
        <vt:i4>1572918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_Toc342917655</vt:lpwstr>
      </vt:variant>
      <vt:variant>
        <vt:i4>1572918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_Toc342917654</vt:lpwstr>
      </vt:variant>
      <vt:variant>
        <vt:i4>1572918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_Toc342917653</vt:lpwstr>
      </vt:variant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_Toc342917652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_Toc342917651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_Toc342917650</vt:lpwstr>
      </vt:variant>
      <vt:variant>
        <vt:i4>1638454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_Toc342917649</vt:lpwstr>
      </vt:variant>
      <vt:variant>
        <vt:i4>1638454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_Toc342917648</vt:lpwstr>
      </vt:variant>
      <vt:variant>
        <vt:i4>1638454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_Toc342917647</vt:lpwstr>
      </vt:variant>
      <vt:variant>
        <vt:i4>1638454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_Toc342917646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_Toc342917645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_Toc342917644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Eglė Mickevičiūtė</dc:creator>
  <cp:keywords/>
  <cp:lastModifiedBy>Kriščiūnienė Gintarė</cp:lastModifiedBy>
  <cp:revision>6</cp:revision>
  <cp:lastPrinted>2005-04-19T06:53:00Z</cp:lastPrinted>
  <dcterms:created xsi:type="dcterms:W3CDTF">2018-09-02T19:14:00Z</dcterms:created>
  <dcterms:modified xsi:type="dcterms:W3CDTF">2018-09-02T19:46:00Z</dcterms:modified>
</cp:coreProperties>
</file>